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227E5" w14:textId="77777777" w:rsidR="00F015DE" w:rsidRPr="00E92834" w:rsidRDefault="00F015DE" w:rsidP="00167913">
      <w:pPr>
        <w:pStyle w:val="Heading1"/>
        <w:ind w:left="0" w:firstLine="0"/>
        <w:rPr>
          <w:rFonts w:ascii="Philosopher" w:hAnsi="Philosopher"/>
        </w:rPr>
      </w:pPr>
      <w:bookmarkStart w:id="0" w:name="_GoBack"/>
      <w:bookmarkEnd w:id="0"/>
    </w:p>
    <w:p w14:paraId="34E18C20" w14:textId="77777777" w:rsidR="00533DAC" w:rsidRDefault="00533DAC" w:rsidP="009E6B9F"/>
    <w:sdt>
      <w:sdtPr>
        <w:id w:val="9459735"/>
        <w:placeholder>
          <w:docPart w:val="4536974526A9DC4BA8E364B7842A23AB"/>
        </w:placeholder>
      </w:sdtPr>
      <w:sdtContent>
        <w:p w14:paraId="58D163D1" w14:textId="497ED611" w:rsidR="009E6B9F" w:rsidRPr="00F22896" w:rsidRDefault="00637148" w:rsidP="009E6B9F">
          <w:pPr>
            <w:rPr>
              <w:rFonts w:ascii="Charcoal" w:hAnsi="Charcoal"/>
              <w:b/>
            </w:rPr>
          </w:pPr>
          <w:proofErr w:type="gramStart"/>
          <w:r>
            <w:t>A</w:t>
          </w:r>
          <w:r w:rsidR="00465675">
            <w:t xml:space="preserve"> front-end developer and designer </w:t>
          </w:r>
          <w:r w:rsidR="00150AF4">
            <w:t>seeking to use my creative skills to execute engaging and powerful designs.</w:t>
          </w:r>
          <w:proofErr w:type="gramEnd"/>
          <w:r w:rsidR="00150AF4">
            <w:t xml:space="preserve">  </w:t>
          </w:r>
        </w:p>
        <w:p w14:paraId="73EF2AC7" w14:textId="2EF0F060" w:rsidR="00AD7E44" w:rsidRDefault="0076099F" w:rsidP="00390964">
          <w:pPr>
            <w:rPr>
              <w:rFonts w:ascii="Arial" w:hAnsi="Arial" w:cs="Arial"/>
            </w:rPr>
          </w:pPr>
          <w:r>
            <w:rPr>
              <w:rFonts w:ascii="Arial" w:hAnsi="Arial" w:cs="Arial"/>
            </w:rPr>
            <w:t xml:space="preserve">I am passionate about finding the balance between functional and beautiful to create </w:t>
          </w:r>
          <w:r w:rsidR="00330475">
            <w:rPr>
              <w:rFonts w:ascii="Arial" w:hAnsi="Arial" w:cs="Arial"/>
            </w:rPr>
            <w:t xml:space="preserve">a </w:t>
          </w:r>
          <w:r>
            <w:rPr>
              <w:rFonts w:ascii="Arial" w:hAnsi="Arial" w:cs="Arial"/>
            </w:rPr>
            <w:t>thoughtful user experience.</w:t>
          </w:r>
        </w:p>
        <w:p w14:paraId="39491D0A" w14:textId="77777777" w:rsidR="00AD7E44" w:rsidRDefault="00AD7E44" w:rsidP="00390964">
          <w:pPr>
            <w:rPr>
              <w:rFonts w:ascii="Arial" w:hAnsi="Arial" w:cs="Arial"/>
            </w:rPr>
          </w:pPr>
        </w:p>
        <w:p w14:paraId="4BC983DD" w14:textId="4E293380" w:rsidR="00533DAC" w:rsidRPr="00C72AB2" w:rsidRDefault="00637148" w:rsidP="00C72AB2">
          <w:pPr>
            <w:rPr>
              <w:rFonts w:ascii="Arial" w:hAnsi="Arial" w:cs="Arial"/>
            </w:rPr>
          </w:pPr>
          <w:r>
            <w:rPr>
              <w:rFonts w:ascii="Arial" w:hAnsi="Arial" w:cs="Arial"/>
            </w:rPr>
            <w:t>My</w:t>
          </w:r>
          <w:r w:rsidR="00AD7E44">
            <w:rPr>
              <w:rFonts w:ascii="Arial" w:hAnsi="Arial" w:cs="Arial"/>
            </w:rPr>
            <w:t xml:space="preserve"> rich background in education that has helped me to hone my abilities to </w:t>
          </w:r>
          <w:r>
            <w:rPr>
              <w:rFonts w:ascii="Arial" w:hAnsi="Arial" w:cs="Arial"/>
            </w:rPr>
            <w:t>prioritize</w:t>
          </w:r>
          <w:r w:rsidR="00AD7E44">
            <w:rPr>
              <w:rFonts w:ascii="Arial" w:hAnsi="Arial" w:cs="Arial"/>
            </w:rPr>
            <w:t xml:space="preserve"> and </w:t>
          </w:r>
          <w:r>
            <w:rPr>
              <w:rFonts w:ascii="Arial" w:hAnsi="Arial" w:cs="Arial"/>
            </w:rPr>
            <w:t>implement</w:t>
          </w:r>
          <w:r w:rsidR="00AD7E44">
            <w:rPr>
              <w:rFonts w:ascii="Arial" w:hAnsi="Arial" w:cs="Arial"/>
            </w:rPr>
            <w:t xml:space="preserve"> effective strategies. </w:t>
          </w:r>
          <w:r w:rsidR="00AD7E44" w:rsidRPr="009E6B9F">
            <w:rPr>
              <w:rFonts w:ascii="Arial" w:hAnsi="Arial" w:cs="Arial"/>
            </w:rPr>
            <w:t>I am looking to apply my skill</w:t>
          </w:r>
          <w:r>
            <w:rPr>
              <w:rFonts w:ascii="Arial" w:hAnsi="Arial" w:cs="Arial"/>
            </w:rPr>
            <w:t>s</w:t>
          </w:r>
          <w:r w:rsidR="00AD7E44" w:rsidRPr="009E6B9F">
            <w:rPr>
              <w:rFonts w:ascii="Arial" w:hAnsi="Arial" w:cs="Arial"/>
            </w:rPr>
            <w:t xml:space="preserve"> </w:t>
          </w:r>
          <w:r>
            <w:rPr>
              <w:rFonts w:ascii="Arial" w:hAnsi="Arial" w:cs="Arial"/>
            </w:rPr>
            <w:t>in</w:t>
          </w:r>
          <w:r w:rsidR="00AD7E44" w:rsidRPr="009E6B9F">
            <w:rPr>
              <w:rFonts w:ascii="Arial" w:hAnsi="Arial" w:cs="Arial"/>
            </w:rPr>
            <w:t xml:space="preserve"> </w:t>
          </w:r>
          <w:r>
            <w:rPr>
              <w:rFonts w:ascii="Arial" w:hAnsi="Arial" w:cs="Arial"/>
            </w:rPr>
            <w:t>creative thinking and</w:t>
          </w:r>
          <w:r w:rsidR="00AD7E44">
            <w:rPr>
              <w:rFonts w:ascii="Arial" w:hAnsi="Arial" w:cs="Arial"/>
            </w:rPr>
            <w:t xml:space="preserve"> my knowledge of </w:t>
          </w:r>
          <w:r w:rsidR="00AD7E44" w:rsidRPr="009E6B9F">
            <w:rPr>
              <w:rFonts w:ascii="Arial" w:hAnsi="Arial" w:cs="Arial"/>
            </w:rPr>
            <w:t xml:space="preserve">design fundamentals to aid </w:t>
          </w:r>
          <w:r>
            <w:rPr>
              <w:rFonts w:ascii="Arial" w:hAnsi="Arial" w:cs="Arial"/>
            </w:rPr>
            <w:t>in the creation of</w:t>
          </w:r>
          <w:r w:rsidR="00AD7E44" w:rsidRPr="009E6B9F">
            <w:rPr>
              <w:rFonts w:ascii="Arial" w:hAnsi="Arial" w:cs="Arial"/>
            </w:rPr>
            <w:t xml:space="preserve"> fully developed </w:t>
          </w:r>
          <w:r>
            <w:rPr>
              <w:rFonts w:ascii="Arial" w:hAnsi="Arial" w:cs="Arial"/>
            </w:rPr>
            <w:t>web</w:t>
          </w:r>
          <w:r w:rsidR="00AD7E44" w:rsidRPr="009E6B9F">
            <w:rPr>
              <w:rFonts w:ascii="Arial" w:hAnsi="Arial" w:cs="Arial"/>
            </w:rPr>
            <w:t xml:space="preserve"> concepts, in both tea</w:t>
          </w:r>
          <w:r w:rsidR="00AD7E44">
            <w:rPr>
              <w:rFonts w:ascii="Arial" w:hAnsi="Arial" w:cs="Arial"/>
            </w:rPr>
            <w:t xml:space="preserve">m-based and individual settings.  </w:t>
          </w:r>
        </w:p>
      </w:sdtContent>
    </w:sdt>
    <w:p w14:paraId="6F8239A2" w14:textId="77777777" w:rsidR="009839CD" w:rsidRPr="00241D57" w:rsidRDefault="009839CD" w:rsidP="009839CD">
      <w:pPr>
        <w:pStyle w:val="Heading1"/>
        <w:rPr>
          <w:color w:val="2C7C9F" w:themeColor="accent1"/>
        </w:rPr>
      </w:pPr>
      <w:r w:rsidRPr="00241D57">
        <w:rPr>
          <w:color w:val="2C7C9F" w:themeColor="accent1"/>
        </w:rPr>
        <w:t>Skills</w:t>
      </w:r>
    </w:p>
    <w:sdt>
      <w:sdtPr>
        <w:id w:val="9459754"/>
        <w:placeholder>
          <w:docPart w:val="1C2C1666E13EAE499A0A6891CA0F77FB"/>
        </w:placeholder>
      </w:sdtPr>
      <w:sdtContent>
        <w:p w14:paraId="634BE8C4" w14:textId="08971620" w:rsidR="009839CD" w:rsidRPr="007465B1" w:rsidRDefault="007D4761" w:rsidP="007D4761">
          <w:pPr>
            <w:pStyle w:val="BodyText"/>
            <w:rPr>
              <w:b/>
            </w:rPr>
          </w:pPr>
          <w:r w:rsidRPr="007465B1">
            <w:rPr>
              <w:b/>
            </w:rPr>
            <w:t>Leadership and Team</w:t>
          </w:r>
        </w:p>
        <w:p w14:paraId="437CA9F7" w14:textId="7E33F2CB" w:rsidR="007D4761" w:rsidRDefault="007D4761" w:rsidP="007D4761">
          <w:pPr>
            <w:pStyle w:val="BodyText"/>
            <w:numPr>
              <w:ilvl w:val="0"/>
              <w:numId w:val="17"/>
            </w:numPr>
          </w:pPr>
          <w:r>
            <w:t>Excellent c</w:t>
          </w:r>
          <w:r w:rsidR="001F242C">
            <w:t>ommunication skills, developed through experience in working with students and parents</w:t>
          </w:r>
        </w:p>
        <w:p w14:paraId="50794EEB" w14:textId="459A8722" w:rsidR="007D4761" w:rsidRDefault="001F242C" w:rsidP="007D4761">
          <w:pPr>
            <w:pStyle w:val="BodyText"/>
            <w:numPr>
              <w:ilvl w:val="0"/>
              <w:numId w:val="17"/>
            </w:numPr>
          </w:pPr>
          <w:r>
            <w:t xml:space="preserve">Flexible team member with experience in collaborating with colleagues to plan and create projects </w:t>
          </w:r>
        </w:p>
        <w:p w14:paraId="67BE3F81" w14:textId="45A1DDEC" w:rsidR="007D4761" w:rsidRDefault="007D4761" w:rsidP="007D4761">
          <w:pPr>
            <w:pStyle w:val="BodyText"/>
            <w:numPr>
              <w:ilvl w:val="0"/>
              <w:numId w:val="17"/>
            </w:numPr>
          </w:pPr>
          <w:r>
            <w:t>Highly</w:t>
          </w:r>
          <w:r w:rsidR="001F242C">
            <w:t xml:space="preserve"> effective at multitasking, implementing multiple strategies simultaneously within a limited time frame.</w:t>
          </w:r>
        </w:p>
        <w:p w14:paraId="71E9E965" w14:textId="722D9199" w:rsidR="009839CD" w:rsidRDefault="009839CD" w:rsidP="009839CD">
          <w:pPr>
            <w:pStyle w:val="BodyText"/>
            <w:rPr>
              <w:b/>
            </w:rPr>
          </w:pPr>
          <w:r>
            <w:rPr>
              <w:b/>
            </w:rPr>
            <w:t>Programming Technologies</w:t>
          </w:r>
        </w:p>
        <w:p w14:paraId="35ABB71C" w14:textId="77777777" w:rsidR="009839CD" w:rsidRDefault="009839CD" w:rsidP="009839CD">
          <w:pPr>
            <w:pStyle w:val="BodyText"/>
            <w:numPr>
              <w:ilvl w:val="0"/>
              <w:numId w:val="11"/>
            </w:numPr>
            <w:sectPr w:rsidR="009839CD" w:rsidSect="009839CD">
              <w:headerReference w:type="default" r:id="rId9"/>
              <w:footerReference w:type="default" r:id="rId10"/>
              <w:headerReference w:type="first" r:id="rId11"/>
              <w:type w:val="continuous"/>
              <w:pgSz w:w="12240" w:h="15840"/>
              <w:pgMar w:top="720" w:right="720" w:bottom="720" w:left="720" w:header="720" w:footer="720" w:gutter="0"/>
              <w:cols w:space="720"/>
              <w:titlePg/>
              <w:docGrid w:linePitch="360"/>
            </w:sectPr>
          </w:pPr>
        </w:p>
        <w:p w14:paraId="179C8AE9" w14:textId="77777777" w:rsidR="009839CD" w:rsidRDefault="009839CD" w:rsidP="009839CD">
          <w:pPr>
            <w:pStyle w:val="BodyText"/>
            <w:numPr>
              <w:ilvl w:val="0"/>
              <w:numId w:val="11"/>
            </w:numPr>
          </w:pPr>
          <w:r>
            <w:lastRenderedPageBreak/>
            <w:t>HTML5</w:t>
          </w:r>
        </w:p>
        <w:p w14:paraId="6B89C909" w14:textId="77777777" w:rsidR="009839CD" w:rsidRPr="0076099F" w:rsidRDefault="009839CD" w:rsidP="009839CD">
          <w:pPr>
            <w:pStyle w:val="BodyText"/>
            <w:numPr>
              <w:ilvl w:val="0"/>
              <w:numId w:val="11"/>
            </w:numPr>
          </w:pPr>
          <w:r w:rsidRPr="0076099F">
            <w:t>CSS3</w:t>
          </w:r>
        </w:p>
        <w:p w14:paraId="1FF2478C" w14:textId="77777777" w:rsidR="009839CD" w:rsidRPr="0076099F" w:rsidRDefault="009839CD" w:rsidP="009839CD">
          <w:pPr>
            <w:pStyle w:val="BodyText"/>
            <w:numPr>
              <w:ilvl w:val="0"/>
              <w:numId w:val="11"/>
            </w:numPr>
          </w:pPr>
          <w:r w:rsidRPr="0076099F">
            <w:lastRenderedPageBreak/>
            <w:t>JavaScript</w:t>
          </w:r>
        </w:p>
        <w:p w14:paraId="2CAF8147" w14:textId="77777777" w:rsidR="009839CD" w:rsidRPr="0076099F" w:rsidRDefault="009839CD" w:rsidP="009839CD">
          <w:pPr>
            <w:pStyle w:val="BodyText"/>
            <w:numPr>
              <w:ilvl w:val="0"/>
              <w:numId w:val="11"/>
            </w:numPr>
          </w:pPr>
          <w:proofErr w:type="spellStart"/>
          <w:r w:rsidRPr="0076099F">
            <w:t>JQuery</w:t>
          </w:r>
          <w:proofErr w:type="spellEnd"/>
        </w:p>
        <w:p w14:paraId="63FF5C34" w14:textId="77777777" w:rsidR="009839CD" w:rsidRPr="0076099F" w:rsidRDefault="009839CD" w:rsidP="009839CD">
          <w:pPr>
            <w:pStyle w:val="BodyText"/>
            <w:numPr>
              <w:ilvl w:val="0"/>
              <w:numId w:val="11"/>
            </w:numPr>
          </w:pPr>
          <w:r w:rsidRPr="0076099F">
            <w:lastRenderedPageBreak/>
            <w:t>SASS</w:t>
          </w:r>
        </w:p>
        <w:p w14:paraId="568127CE" w14:textId="2ED739C1" w:rsidR="009839CD" w:rsidRPr="0076099F" w:rsidRDefault="009839CD" w:rsidP="009839CD">
          <w:pPr>
            <w:pStyle w:val="BodyText"/>
            <w:numPr>
              <w:ilvl w:val="0"/>
              <w:numId w:val="11"/>
            </w:numPr>
            <w:sectPr w:rsidR="009839CD" w:rsidRPr="0076099F" w:rsidSect="00C72AB2">
              <w:type w:val="continuous"/>
              <w:pgSz w:w="12240" w:h="15840"/>
              <w:pgMar w:top="720" w:right="720" w:bottom="720" w:left="720" w:header="720" w:footer="720" w:gutter="0"/>
              <w:cols w:num="3" w:space="720"/>
              <w:titlePg/>
              <w:docGrid w:linePitch="360"/>
            </w:sectPr>
          </w:pPr>
          <w:r w:rsidRPr="0076099F">
            <w:t>Gulp</w:t>
          </w:r>
        </w:p>
        <w:p w14:paraId="33E0FFC6" w14:textId="77777777" w:rsidR="009839CD" w:rsidRPr="0076099F" w:rsidRDefault="009839CD" w:rsidP="009839CD">
          <w:pPr>
            <w:pStyle w:val="BodyText"/>
            <w:rPr>
              <w:b/>
            </w:rPr>
          </w:pPr>
          <w:r w:rsidRPr="0076099F">
            <w:rPr>
              <w:b/>
            </w:rPr>
            <w:lastRenderedPageBreak/>
            <w:t>Tools</w:t>
          </w:r>
        </w:p>
        <w:p w14:paraId="59C12505" w14:textId="77777777" w:rsidR="009839CD" w:rsidRPr="0076099F" w:rsidRDefault="009839CD" w:rsidP="009839CD">
          <w:pPr>
            <w:pStyle w:val="BodyText"/>
            <w:numPr>
              <w:ilvl w:val="0"/>
              <w:numId w:val="12"/>
            </w:numPr>
            <w:sectPr w:rsidR="009839CD" w:rsidRPr="0076099F" w:rsidSect="00C72AB2">
              <w:type w:val="continuous"/>
              <w:pgSz w:w="12240" w:h="15840"/>
              <w:pgMar w:top="720" w:right="720" w:bottom="720" w:left="720" w:header="720" w:footer="720" w:gutter="0"/>
              <w:cols w:space="720"/>
              <w:titlePg/>
              <w:docGrid w:linePitch="360"/>
            </w:sectPr>
          </w:pPr>
        </w:p>
        <w:p w14:paraId="61B625B4" w14:textId="77777777" w:rsidR="009839CD" w:rsidRPr="0076099F" w:rsidRDefault="009839CD" w:rsidP="009839CD">
          <w:pPr>
            <w:pStyle w:val="BodyText"/>
            <w:numPr>
              <w:ilvl w:val="0"/>
              <w:numId w:val="12"/>
            </w:numPr>
          </w:pPr>
          <w:r w:rsidRPr="0076099F">
            <w:lastRenderedPageBreak/>
            <w:t>Adobe Photoshop</w:t>
          </w:r>
        </w:p>
        <w:p w14:paraId="23D15205" w14:textId="77777777" w:rsidR="009839CD" w:rsidRPr="0076099F" w:rsidRDefault="009839CD" w:rsidP="009839CD">
          <w:pPr>
            <w:pStyle w:val="BodyText"/>
            <w:numPr>
              <w:ilvl w:val="0"/>
              <w:numId w:val="12"/>
            </w:numPr>
          </w:pPr>
          <w:r w:rsidRPr="0076099F">
            <w:lastRenderedPageBreak/>
            <w:t>Sublime Text Editor</w:t>
          </w:r>
        </w:p>
        <w:p w14:paraId="30444550" w14:textId="77777777" w:rsidR="009839CD" w:rsidRPr="0076099F" w:rsidRDefault="009839CD" w:rsidP="009839CD">
          <w:pPr>
            <w:pStyle w:val="BodyText"/>
            <w:numPr>
              <w:ilvl w:val="0"/>
              <w:numId w:val="12"/>
            </w:numPr>
          </w:pPr>
          <w:proofErr w:type="spellStart"/>
          <w:r w:rsidRPr="0076099F">
            <w:lastRenderedPageBreak/>
            <w:t>JQuery</w:t>
          </w:r>
          <w:proofErr w:type="spellEnd"/>
          <w:r w:rsidRPr="0076099F">
            <w:t xml:space="preserve"> libraries</w:t>
          </w:r>
        </w:p>
        <w:p w14:paraId="4623CA14" w14:textId="77777777" w:rsidR="009839CD" w:rsidRPr="0076099F" w:rsidRDefault="009839CD" w:rsidP="009839CD">
          <w:pPr>
            <w:pStyle w:val="BodyText"/>
            <w:rPr>
              <w:b/>
            </w:rPr>
            <w:sectPr w:rsidR="009839CD" w:rsidRPr="0076099F" w:rsidSect="00010727">
              <w:type w:val="continuous"/>
              <w:pgSz w:w="12240" w:h="15840"/>
              <w:pgMar w:top="720" w:right="720" w:bottom="720" w:left="720" w:header="720" w:footer="720" w:gutter="0"/>
              <w:cols w:num="3" w:space="720"/>
              <w:titlePg/>
              <w:docGrid w:linePitch="360"/>
            </w:sectPr>
          </w:pPr>
        </w:p>
        <w:p w14:paraId="660C4E0F" w14:textId="77777777" w:rsidR="009839CD" w:rsidRPr="0076099F" w:rsidRDefault="009839CD" w:rsidP="009839CD">
          <w:pPr>
            <w:pStyle w:val="BodyText"/>
            <w:rPr>
              <w:b/>
            </w:rPr>
          </w:pPr>
          <w:r w:rsidRPr="0076099F">
            <w:rPr>
              <w:b/>
            </w:rPr>
            <w:lastRenderedPageBreak/>
            <w:t>Languages</w:t>
          </w:r>
        </w:p>
        <w:p w14:paraId="61ED5099" w14:textId="70BDFC15" w:rsidR="009839CD" w:rsidRPr="009839CD" w:rsidRDefault="009839CD" w:rsidP="009839CD">
          <w:pPr>
            <w:pStyle w:val="BodyText"/>
            <w:numPr>
              <w:ilvl w:val="0"/>
              <w:numId w:val="14"/>
            </w:numPr>
          </w:pPr>
          <w:r w:rsidRPr="0076099F">
            <w:t xml:space="preserve">Spanish: </w:t>
          </w:r>
          <w:r w:rsidR="007D4761">
            <w:t>full proficiency in oral communication</w:t>
          </w:r>
        </w:p>
        <w:p w14:paraId="12C0CD50" w14:textId="591D38AA" w:rsidR="009839CD" w:rsidRDefault="009839CD" w:rsidP="009839CD">
          <w:pPr>
            <w:pStyle w:val="BodyText"/>
          </w:pPr>
        </w:p>
      </w:sdtContent>
    </w:sdt>
    <w:p w14:paraId="09914125" w14:textId="77777777" w:rsidR="009839CD" w:rsidRDefault="009839CD" w:rsidP="009839CD">
      <w:pPr>
        <w:pStyle w:val="BodyText"/>
        <w:ind w:left="720"/>
      </w:pPr>
    </w:p>
    <w:p w14:paraId="505790C5" w14:textId="77777777" w:rsidR="007D56C0" w:rsidRDefault="007D56C0" w:rsidP="009839CD">
      <w:pPr>
        <w:pStyle w:val="BodyText"/>
        <w:ind w:left="720"/>
      </w:pPr>
    </w:p>
    <w:p w14:paraId="4A59B074" w14:textId="77777777" w:rsidR="007D56C0" w:rsidRDefault="007D56C0" w:rsidP="009839CD">
      <w:pPr>
        <w:pStyle w:val="BodyText"/>
        <w:ind w:left="720"/>
      </w:pPr>
    </w:p>
    <w:p w14:paraId="6DD338A4" w14:textId="77777777" w:rsidR="007D56C0" w:rsidRDefault="007D56C0" w:rsidP="009839CD">
      <w:pPr>
        <w:pStyle w:val="BodyText"/>
        <w:ind w:left="720"/>
      </w:pPr>
    </w:p>
    <w:p w14:paraId="5B30D7FF" w14:textId="77777777" w:rsidR="007D56C0" w:rsidRDefault="007D56C0" w:rsidP="009839CD">
      <w:pPr>
        <w:pStyle w:val="BodyText"/>
        <w:ind w:left="720"/>
      </w:pPr>
    </w:p>
    <w:p w14:paraId="25766EFF" w14:textId="7FDB143B" w:rsidR="00B9040B" w:rsidRPr="00241D57" w:rsidRDefault="009839CD" w:rsidP="009839CD">
      <w:pPr>
        <w:pStyle w:val="Heading1"/>
        <w:rPr>
          <w:color w:val="2C7C9F" w:themeColor="accent1"/>
        </w:rPr>
      </w:pPr>
      <w:r w:rsidRPr="00241D57">
        <w:rPr>
          <w:color w:val="2C7C9F" w:themeColor="accent1"/>
        </w:rPr>
        <w:lastRenderedPageBreak/>
        <w:t xml:space="preserve"> </w:t>
      </w:r>
      <w:r w:rsidR="00B9040B" w:rsidRPr="00241D57">
        <w:rPr>
          <w:color w:val="2C7C9F" w:themeColor="accent1"/>
        </w:rPr>
        <w:t>Education</w:t>
      </w:r>
    </w:p>
    <w:p w14:paraId="4B8CFB16" w14:textId="1C6BD3EC" w:rsidR="00B9040B" w:rsidRDefault="005E2D4F" w:rsidP="00B9040B">
      <w:pPr>
        <w:pStyle w:val="Heading2"/>
      </w:pPr>
      <w:sdt>
        <w:sdtPr>
          <w:id w:val="9459748"/>
          <w:placeholder>
            <w:docPart w:val="0D46A5C8D457CF48ADDFDE64C24148F4"/>
          </w:placeholder>
        </w:sdtPr>
        <w:sdtContent>
          <w:r w:rsidR="00C72AB2">
            <w:t xml:space="preserve">The </w:t>
          </w:r>
          <w:r w:rsidR="00B9040B">
            <w:t>Creative Circus</w:t>
          </w:r>
        </w:sdtContent>
      </w:sdt>
      <w:r w:rsidR="00B9040B">
        <w:tab/>
        <w:t xml:space="preserve">Jan 2014 </w:t>
      </w:r>
      <w:r w:rsidR="00C72AB2">
        <w:t>–</w:t>
      </w:r>
      <w:r w:rsidR="00B9040B">
        <w:t xml:space="preserve"> </w:t>
      </w:r>
      <w:r w:rsidR="00C72AB2">
        <w:t>Dec 2015</w:t>
      </w:r>
    </w:p>
    <w:sdt>
      <w:sdtPr>
        <w:id w:val="9459749"/>
        <w:placeholder>
          <w:docPart w:val="103A6519F226A641A64012FDAE2C4A15"/>
        </w:placeholder>
      </w:sdtPr>
      <w:sdtContent>
        <w:p w14:paraId="7A895BA5" w14:textId="6EFB451A" w:rsidR="00B9040B" w:rsidRDefault="00C472F3" w:rsidP="00B9040B">
          <w:pPr>
            <w:pStyle w:val="BodyText"/>
          </w:pPr>
          <w:proofErr w:type="gramStart"/>
          <w:r>
            <w:t>student</w:t>
          </w:r>
          <w:proofErr w:type="gramEnd"/>
          <w:r>
            <w:t xml:space="preserve"> of Interactive Design and D</w:t>
          </w:r>
          <w:r w:rsidR="00B9040B">
            <w:t xml:space="preserve">evelopment.  </w:t>
          </w:r>
        </w:p>
        <w:p w14:paraId="028DD549" w14:textId="69478DCC" w:rsidR="00B9040B" w:rsidRDefault="00B9040B" w:rsidP="00B9040B">
          <w:pPr>
            <w:pStyle w:val="BodyText"/>
          </w:pPr>
          <w:r>
            <w:t xml:space="preserve">Skills obtained: HTML5, CSS3, Photoshop, </w:t>
          </w:r>
          <w:r w:rsidR="00491B18">
            <w:t>JavaScript</w:t>
          </w:r>
          <w:r w:rsidR="00A92D46">
            <w:t xml:space="preserve">, </w:t>
          </w:r>
          <w:proofErr w:type="spellStart"/>
          <w:r w:rsidR="00A92D46">
            <w:t>JQuer</w:t>
          </w:r>
          <w:r>
            <w:t>y</w:t>
          </w:r>
          <w:proofErr w:type="spellEnd"/>
        </w:p>
      </w:sdtContent>
    </w:sdt>
    <w:p w14:paraId="163C0D3E" w14:textId="77777777" w:rsidR="00B9040B" w:rsidRDefault="005E2D4F" w:rsidP="00B9040B">
      <w:pPr>
        <w:pStyle w:val="Heading2"/>
      </w:pPr>
      <w:sdt>
        <w:sdtPr>
          <w:id w:val="9459752"/>
          <w:placeholder>
            <w:docPart w:val="4E6DD06BABC6884BBEBF2CD01C4F97E0"/>
          </w:placeholder>
        </w:sdtPr>
        <w:sdtContent>
          <w:r w:rsidR="00B9040B">
            <w:t>Framingham State University</w:t>
          </w:r>
        </w:sdtContent>
      </w:sdt>
      <w:r w:rsidR="00B9040B">
        <w:tab/>
        <w:t>2004-2006</w:t>
      </w:r>
    </w:p>
    <w:sdt>
      <w:sdtPr>
        <w:id w:val="9459753"/>
        <w:placeholder>
          <w:docPart w:val="071856D9C7D79B42850FB1BB12FCF751"/>
        </w:placeholder>
      </w:sdtPr>
      <w:sdtContent>
        <w:p w14:paraId="18D4AE16" w14:textId="77777777" w:rsidR="00B9040B" w:rsidRDefault="00B9040B" w:rsidP="00B9040B">
          <w:pPr>
            <w:pStyle w:val="BodyText"/>
          </w:pPr>
          <w:r>
            <w:t xml:space="preserve">Masters of Education </w:t>
          </w:r>
        </w:p>
      </w:sdtContent>
    </w:sdt>
    <w:p w14:paraId="32275311" w14:textId="77777777" w:rsidR="00B9040B" w:rsidRDefault="005E2D4F" w:rsidP="00B9040B">
      <w:pPr>
        <w:pStyle w:val="Heading2"/>
      </w:pPr>
      <w:sdt>
        <w:sdtPr>
          <w:id w:val="-813561655"/>
          <w:placeholder>
            <w:docPart w:val="B469903AEF7B0748964B61E39856A7C6"/>
          </w:placeholder>
        </w:sdtPr>
        <w:sdtContent>
          <w:r w:rsidR="00C472F3">
            <w:t>Georgia State University</w:t>
          </w:r>
        </w:sdtContent>
      </w:sdt>
      <w:r w:rsidR="00B9040B">
        <w:tab/>
      </w:r>
      <w:r w:rsidR="00C472F3">
        <w:t>2000-2002</w:t>
      </w:r>
    </w:p>
    <w:p w14:paraId="29AA7B2F" w14:textId="77777777" w:rsidR="00C472F3" w:rsidRPr="00C472F3" w:rsidRDefault="00C472F3" w:rsidP="00B9040B">
      <w:pPr>
        <w:pStyle w:val="Heading2"/>
        <w:rPr>
          <w:b w:val="0"/>
        </w:rPr>
      </w:pPr>
      <w:r w:rsidRPr="00C472F3">
        <w:rPr>
          <w:b w:val="0"/>
        </w:rPr>
        <w:t>Certification in Art Education P-12</w:t>
      </w:r>
    </w:p>
    <w:p w14:paraId="0C4482E8" w14:textId="77777777" w:rsidR="00B9040B" w:rsidRDefault="005E2D4F" w:rsidP="00B9040B">
      <w:pPr>
        <w:pStyle w:val="Heading2"/>
      </w:pPr>
      <w:sdt>
        <w:sdtPr>
          <w:id w:val="-806319098"/>
          <w:placeholder>
            <w:docPart w:val="4DE81B16BFF5684982FC8F5F2F421EC1"/>
          </w:placeholder>
        </w:sdtPr>
        <w:sdtContent>
          <w:r w:rsidR="00C472F3">
            <w:t>Georgia Southern University</w:t>
          </w:r>
        </w:sdtContent>
      </w:sdt>
      <w:r w:rsidR="00B9040B">
        <w:tab/>
      </w:r>
      <w:r w:rsidR="00C472F3">
        <w:t>1993-1998</w:t>
      </w:r>
    </w:p>
    <w:sdt>
      <w:sdtPr>
        <w:id w:val="560682033"/>
        <w:placeholder>
          <w:docPart w:val="3EE4BD5DBBDD4D4F8DB7CD24D42CEFF2"/>
        </w:placeholder>
      </w:sdtPr>
      <w:sdtEndPr/>
      <w:sdtContent>
        <w:p w14:paraId="3E068C6C" w14:textId="6A9A7AC0" w:rsidR="00E55E13" w:rsidRDefault="00C472F3" w:rsidP="00B9040B">
          <w:pPr>
            <w:pStyle w:val="BodyText"/>
          </w:pPr>
          <w:r>
            <w:t>Bachelor of Fine Arts</w:t>
          </w:r>
        </w:p>
      </w:sdtContent>
    </w:sdt>
    <w:p w14:paraId="0739A0C8" w14:textId="77777777" w:rsidR="00F015DE" w:rsidRPr="00241D57" w:rsidRDefault="000201D0">
      <w:pPr>
        <w:pStyle w:val="Heading1"/>
        <w:rPr>
          <w:color w:val="2C7C9F" w:themeColor="accent1"/>
        </w:rPr>
      </w:pPr>
      <w:r w:rsidRPr="00241D57">
        <w:rPr>
          <w:color w:val="2C7C9F" w:themeColor="accent1"/>
        </w:rPr>
        <w:t>Experience</w:t>
      </w:r>
    </w:p>
    <w:p w14:paraId="48D9CA1C" w14:textId="77777777" w:rsidR="00F015DE" w:rsidRDefault="005E2D4F">
      <w:pPr>
        <w:pStyle w:val="Heading2"/>
      </w:pPr>
      <w:sdt>
        <w:sdtPr>
          <w:id w:val="9459739"/>
          <w:placeholder>
            <w:docPart w:val="F07A56897AA5274DA9D68B8470931316"/>
          </w:placeholder>
        </w:sdtPr>
        <w:sdtContent>
          <w:r w:rsidR="00431C23" w:rsidRPr="00C72AB2">
            <w:rPr>
              <w:sz w:val="22"/>
              <w:szCs w:val="22"/>
            </w:rPr>
            <w:t>High Point Elementary</w:t>
          </w:r>
        </w:sdtContent>
      </w:sdt>
      <w:r w:rsidR="000201D0">
        <w:tab/>
      </w:r>
      <w:r w:rsidR="00431C23">
        <w:t>2010-present</w:t>
      </w:r>
    </w:p>
    <w:sdt>
      <w:sdtPr>
        <w:id w:val="9459741"/>
        <w:placeholder>
          <w:docPart w:val="7D61CD00D772FA4688B54458F2501FCF"/>
        </w:placeholder>
      </w:sdtPr>
      <w:sdtContent>
        <w:p w14:paraId="662B6983" w14:textId="77777777" w:rsidR="00431C23" w:rsidRDefault="00431C23">
          <w:pPr>
            <w:pStyle w:val="BodyText"/>
          </w:pPr>
          <w:r>
            <w:t>Art Education Specialist</w:t>
          </w:r>
          <w:r>
            <w:tab/>
          </w:r>
          <w:r>
            <w:tab/>
          </w:r>
          <w:r w:rsidR="00EC03A1">
            <w:tab/>
          </w:r>
          <w:r w:rsidR="00EC03A1">
            <w:tab/>
          </w:r>
          <w:r w:rsidR="00EC03A1">
            <w:tab/>
          </w:r>
          <w:r>
            <w:tab/>
            <w:t>Sandy Springs, GA</w:t>
          </w:r>
        </w:p>
        <w:p w14:paraId="0D17D6A0" w14:textId="0C963B83" w:rsidR="0013329E" w:rsidRDefault="00431C23" w:rsidP="00ED13C1">
          <w:pPr>
            <w:pStyle w:val="BodyText"/>
          </w:pPr>
          <w:r>
            <w:t>Art teacher managing and implementing rigorous curriculum for multiple levels of students.</w:t>
          </w:r>
        </w:p>
      </w:sdtContent>
    </w:sdt>
    <w:p w14:paraId="7F39DA01" w14:textId="6ACDD7FE" w:rsidR="00F015DE" w:rsidRDefault="00431C23">
      <w:pPr>
        <w:pStyle w:val="Heading2"/>
      </w:pPr>
      <w:r w:rsidRPr="00C72AB2">
        <w:rPr>
          <w:sz w:val="22"/>
          <w:szCs w:val="22"/>
        </w:rPr>
        <w:t>Creek View Elementary</w:t>
      </w:r>
      <w:r w:rsidR="000201D0">
        <w:tab/>
      </w:r>
      <w:r>
        <w:t>2006-2010</w:t>
      </w:r>
    </w:p>
    <w:sdt>
      <w:sdtPr>
        <w:id w:val="9459745"/>
        <w:placeholder>
          <w:docPart w:val="84547755CCC441499DF7E98075273723"/>
        </w:placeholder>
      </w:sdtPr>
      <w:sdtContent>
        <w:p w14:paraId="696D5365" w14:textId="77777777" w:rsidR="00431C23" w:rsidRDefault="00431C23">
          <w:pPr>
            <w:pStyle w:val="BodyText"/>
          </w:pPr>
          <w:r>
            <w:t>Art Education Specialist</w:t>
          </w:r>
          <w:r>
            <w:tab/>
          </w:r>
          <w:r>
            <w:tab/>
          </w:r>
          <w:r w:rsidR="00EC03A1">
            <w:tab/>
          </w:r>
          <w:r w:rsidR="00EC03A1">
            <w:tab/>
          </w:r>
          <w:r w:rsidR="00EC03A1">
            <w:tab/>
          </w:r>
          <w:r>
            <w:tab/>
            <w:t>Alpharetta, GA</w:t>
          </w:r>
        </w:p>
        <w:p w14:paraId="59592610" w14:textId="515F3BC0" w:rsidR="0013329E" w:rsidRDefault="00431C23" w:rsidP="0013329E">
          <w:pPr>
            <w:pStyle w:val="BodyText"/>
          </w:pPr>
          <w:r>
            <w:t>Art teacher managing and implementing rigorous curriculum for multiple levels of students.</w:t>
          </w:r>
        </w:p>
        <w:p w14:paraId="611A8805" w14:textId="7C8AB22C" w:rsidR="00E55E13" w:rsidRDefault="00E55E13" w:rsidP="00E55E13">
          <w:pPr>
            <w:pStyle w:val="Heading2"/>
          </w:pPr>
          <w:proofErr w:type="spellStart"/>
          <w:r w:rsidRPr="00C72AB2">
            <w:rPr>
              <w:sz w:val="22"/>
              <w:szCs w:val="22"/>
            </w:rPr>
            <w:t>Colegio</w:t>
          </w:r>
          <w:proofErr w:type="spellEnd"/>
          <w:r w:rsidRPr="00C72AB2">
            <w:rPr>
              <w:sz w:val="22"/>
              <w:szCs w:val="22"/>
            </w:rPr>
            <w:t xml:space="preserve"> Maya</w:t>
          </w:r>
          <w:r>
            <w:tab/>
            <w:t>2003-2006</w:t>
          </w:r>
        </w:p>
        <w:p w14:paraId="51E11570" w14:textId="77777777" w:rsidR="00E55E13" w:rsidRDefault="00E55E13" w:rsidP="00E55E13">
          <w:pPr>
            <w:pStyle w:val="BodyText"/>
          </w:pPr>
          <w:r>
            <w:t>Art Teacher (grades PK-5) &amp; Elementary Librarian</w:t>
          </w:r>
          <w:r>
            <w:tab/>
          </w:r>
          <w:r>
            <w:tab/>
            <w:t>Guatemala City, Guatemala</w:t>
          </w:r>
        </w:p>
        <w:p w14:paraId="52AB044B" w14:textId="2E204B4C" w:rsidR="0013329E" w:rsidRPr="00ED13C1" w:rsidRDefault="00E55E13" w:rsidP="00E55E13">
          <w:pPr>
            <w:pStyle w:val="BodyText"/>
          </w:pPr>
          <w:r>
            <w:t xml:space="preserve">Served dual duties managing and teaching multiple </w:t>
          </w:r>
          <w:r w:rsidR="00491B18">
            <w:t>curriculums</w:t>
          </w:r>
          <w:r>
            <w:t xml:space="preserve"> in an international setting.</w:t>
          </w:r>
        </w:p>
        <w:p w14:paraId="25127BE3" w14:textId="740E2E4D" w:rsidR="00E55E13" w:rsidRDefault="005E2D4F" w:rsidP="00E55E13">
          <w:pPr>
            <w:pStyle w:val="BodyText"/>
          </w:pPr>
        </w:p>
      </w:sdtContent>
    </w:sdt>
    <w:p w14:paraId="512789B5" w14:textId="36B555DE" w:rsidR="00E55E13" w:rsidRPr="00E55E13" w:rsidRDefault="00E55E13" w:rsidP="00E55E13">
      <w:pPr>
        <w:pStyle w:val="BodyText"/>
        <w:rPr>
          <w:b/>
          <w:color w:val="2C7C9F" w:themeColor="accent1"/>
        </w:rPr>
      </w:pPr>
    </w:p>
    <w:sectPr w:rsidR="00E55E13" w:rsidRPr="00E55E13" w:rsidSect="00C72AB2">
      <w:headerReference w:type="default" r:id="rId12"/>
      <w:footerReference w:type="default" r:id="rId13"/>
      <w:headerReference w:type="first" r:id="rId1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CEC99" w14:textId="77777777" w:rsidR="005C4A6F" w:rsidRDefault="005C4A6F">
      <w:r>
        <w:separator/>
      </w:r>
    </w:p>
  </w:endnote>
  <w:endnote w:type="continuationSeparator" w:id="0">
    <w:p w14:paraId="4F7A41DD" w14:textId="77777777" w:rsidR="005C4A6F" w:rsidRDefault="005C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hilosopher">
    <w:panose1 w:val="00000000000000000000"/>
    <w:charset w:val="00"/>
    <w:family w:val="roman"/>
    <w:notTrueType/>
    <w:pitch w:val="default"/>
  </w:font>
  <w:font w:name="Charcoal">
    <w:altName w:val="Cambria"/>
    <w:charset w:val="00"/>
    <w:family w:val="auto"/>
    <w:pitch w:val="variable"/>
    <w:sig w:usb0="03000000"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Menlo Regular for Powerline">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B1688" w14:textId="77777777" w:rsidR="005C4A6F" w:rsidRDefault="005C4A6F">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8767A" w14:textId="77777777" w:rsidR="005C4A6F" w:rsidRDefault="005C4A6F">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AC136" w14:textId="77777777" w:rsidR="005C4A6F" w:rsidRDefault="005C4A6F">
      <w:r>
        <w:separator/>
      </w:r>
    </w:p>
  </w:footnote>
  <w:footnote w:type="continuationSeparator" w:id="0">
    <w:p w14:paraId="5352E477" w14:textId="77777777" w:rsidR="005C4A6F" w:rsidRDefault="005C4A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931"/>
      <w:gridCol w:w="2085"/>
    </w:tblGrid>
    <w:tr w:rsidR="005C4A6F" w14:paraId="2EE1154B" w14:textId="77777777" w:rsidTr="00167913">
      <w:tc>
        <w:tcPr>
          <w:tcW w:w="9288" w:type="dxa"/>
          <w:vAlign w:val="center"/>
        </w:tcPr>
        <w:p w14:paraId="247CDC12" w14:textId="77777777" w:rsidR="005C4A6F" w:rsidRDefault="005C4A6F" w:rsidP="00167913">
          <w:pPr>
            <w:pStyle w:val="Title"/>
          </w:pPr>
          <w:r>
            <w:fldChar w:fldCharType="begin"/>
          </w:r>
          <w:r>
            <w:instrText xml:space="preserve"> PLACEHOLDER </w:instrText>
          </w:r>
          <w:r>
            <w:fldChar w:fldCharType="begin"/>
          </w:r>
          <w:r>
            <w:instrText xml:space="preserve"> IF </w:instrText>
          </w:r>
          <w:fldSimple w:instr=" USERNAME ">
            <w:r>
              <w:rPr>
                <w:noProof/>
              </w:rPr>
              <w:instrText>Michael Hunter</w:instrText>
            </w:r>
          </w:fldSimple>
          <w:r>
            <w:instrText xml:space="preserve">="" "[Your Name]" </w:instrText>
          </w:r>
          <w:fldSimple w:instr=" USERNAME ">
            <w:r>
              <w:rPr>
                <w:noProof/>
              </w:rPr>
              <w:instrText>Michael Hunter</w:instrText>
            </w:r>
          </w:fldSimple>
          <w:r>
            <w:fldChar w:fldCharType="separate"/>
          </w:r>
          <w:r>
            <w:rPr>
              <w:noProof/>
            </w:rPr>
            <w:instrText>Michael Hunter</w:instrText>
          </w:r>
          <w:r>
            <w:fldChar w:fldCharType="end"/>
          </w:r>
          <w:r>
            <w:instrText xml:space="preserve"> \* MERGEFORMAT</w:instrText>
          </w:r>
          <w:r>
            <w:fldChar w:fldCharType="separate"/>
          </w:r>
          <w:r>
            <w:t xml:space="preserve">Michael </w:t>
          </w:r>
          <w:r>
            <w:rPr>
              <w:noProof/>
            </w:rPr>
            <w:t>Hunter</w:t>
          </w:r>
          <w:r>
            <w:fldChar w:fldCharType="end"/>
          </w:r>
        </w:p>
        <w:p w14:paraId="651357C8" w14:textId="77777777" w:rsidR="005C4A6F" w:rsidRDefault="005C4A6F" w:rsidP="00167913">
          <w:pPr>
            <w:pStyle w:val="ContactDetails"/>
          </w:pPr>
          <w:r>
            <w:t>2914 Wendover Street</w:t>
          </w:r>
          <w:r>
            <w:sym w:font="Wingdings 2" w:char="F097"/>
          </w:r>
          <w:r>
            <w:t xml:space="preserve"> Marietta, GA 30062</w:t>
          </w:r>
          <w:r>
            <w:br/>
            <w:t>Phone: 404-509-</w:t>
          </w:r>
          <w:proofErr w:type="gramStart"/>
          <w:r>
            <w:t xml:space="preserve">7149  </w:t>
          </w:r>
          <w:proofErr w:type="gramEnd"/>
          <w:r>
            <w:sym w:font="Wingdings 2" w:char="F097"/>
          </w:r>
          <w:r>
            <w:t xml:space="preserve"> E-Mail: webcasador@gmail.com </w:t>
          </w:r>
        </w:p>
        <w:p w14:paraId="321B8B2B" w14:textId="77777777" w:rsidR="005C4A6F" w:rsidRDefault="005C4A6F" w:rsidP="00167913">
          <w:pPr>
            <w:pStyle w:val="ContactDetails"/>
          </w:pPr>
          <w:r>
            <w:t>www.webcasador.com</w:t>
          </w:r>
        </w:p>
      </w:tc>
      <w:tc>
        <w:tcPr>
          <w:tcW w:w="1728" w:type="dxa"/>
          <w:vAlign w:val="center"/>
        </w:tcPr>
        <w:p w14:paraId="65B6BF98" w14:textId="77777777" w:rsidR="005C4A6F" w:rsidRPr="00390964" w:rsidRDefault="005C4A6F" w:rsidP="00167913">
          <w:pPr>
            <w:pStyle w:val="Initials"/>
            <w:rPr>
              <w:rFonts w:ascii="Constantia" w:hAnsi="Constantia" w:cstheme="minorHAnsi"/>
            </w:rPr>
          </w:pPr>
          <w:r w:rsidRPr="00390964">
            <w:rPr>
              <w:rFonts w:ascii="Constantia" w:hAnsi="Constantia" w:cstheme="minorHAnsi"/>
            </w:rPr>
            <w:t>MH</w:t>
          </w:r>
        </w:p>
      </w:tc>
    </w:tr>
  </w:tbl>
  <w:p w14:paraId="0BFAA761" w14:textId="77777777" w:rsidR="005C4A6F" w:rsidRDefault="005C4A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160"/>
      <w:gridCol w:w="1856"/>
    </w:tblGrid>
    <w:tr w:rsidR="005C4A6F" w14:paraId="72C4ED58" w14:textId="77777777">
      <w:tc>
        <w:tcPr>
          <w:tcW w:w="9288" w:type="dxa"/>
          <w:vAlign w:val="center"/>
        </w:tcPr>
        <w:p w14:paraId="3788413D" w14:textId="3FEDBB52" w:rsidR="005C4A6F" w:rsidRPr="005C4A6F" w:rsidRDefault="005C4A6F" w:rsidP="008C05CD">
          <w:pPr>
            <w:pStyle w:val="Title"/>
            <w:rPr>
              <w:color w:val="3E8CE1" w:themeColor="text2" w:themeTint="80"/>
              <w:sz w:val="40"/>
              <w:szCs w:val="40"/>
            </w:rPr>
          </w:pPr>
          <w:r w:rsidRPr="005C4A6F">
            <w:rPr>
              <w:rFonts w:ascii="Menlo Regular for Powerline" w:hAnsi="Menlo Regular for Powerline" w:cs="Menlo Regular for Powerline"/>
              <w:color w:val="3E8CE1" w:themeColor="text2" w:themeTint="80"/>
              <w:sz w:val="40"/>
              <w:szCs w:val="40"/>
            </w:rPr>
            <w:t>Michael Hunter</w:t>
          </w:r>
          <w:r w:rsidRPr="005C4A6F">
            <w:rPr>
              <w:color w:val="3E8CE1" w:themeColor="text2" w:themeTint="80"/>
              <w:sz w:val="22"/>
              <w:szCs w:val="22"/>
            </w:rPr>
            <w:br/>
            <w:t>Phone: 404-509-</w:t>
          </w:r>
          <w:proofErr w:type="gramStart"/>
          <w:r w:rsidRPr="005C4A6F">
            <w:rPr>
              <w:color w:val="3E8CE1" w:themeColor="text2" w:themeTint="80"/>
              <w:sz w:val="22"/>
              <w:szCs w:val="22"/>
            </w:rPr>
            <w:t xml:space="preserve">7149  </w:t>
          </w:r>
          <w:proofErr w:type="gramEnd"/>
          <w:r w:rsidRPr="005C4A6F">
            <w:rPr>
              <w:color w:val="3E8CE1" w:themeColor="text2" w:themeTint="80"/>
              <w:sz w:val="22"/>
              <w:szCs w:val="22"/>
            </w:rPr>
            <w:sym w:font="Wingdings 2" w:char="F097"/>
          </w:r>
          <w:r w:rsidRPr="005C4A6F">
            <w:rPr>
              <w:color w:val="3E8CE1" w:themeColor="text2" w:themeTint="80"/>
              <w:sz w:val="22"/>
              <w:szCs w:val="22"/>
            </w:rPr>
            <w:t xml:space="preserve"> e-mail: webcasador@gmail.com</w:t>
          </w:r>
        </w:p>
        <w:p w14:paraId="013B7FF4" w14:textId="77777777" w:rsidR="005C4A6F" w:rsidRPr="008C05CD" w:rsidRDefault="005C4A6F">
          <w:pPr>
            <w:pStyle w:val="ContactDetails"/>
            <w:rPr>
              <w:color w:val="5AA1BB" w:themeColor="accent2" w:themeTint="99"/>
              <w:sz w:val="22"/>
              <w:szCs w:val="22"/>
            </w:rPr>
          </w:pPr>
          <w:r w:rsidRPr="005C4A6F">
            <w:rPr>
              <w:color w:val="3E8CE1" w:themeColor="text2" w:themeTint="80"/>
              <w:sz w:val="22"/>
              <w:szCs w:val="22"/>
            </w:rPr>
            <w:t>www.webcasador.com</w:t>
          </w:r>
          <w:r w:rsidRPr="008C05CD">
            <w:rPr>
              <w:color w:val="5AA1BB" w:themeColor="accent2" w:themeTint="99"/>
              <w:sz w:val="22"/>
              <w:szCs w:val="22"/>
            </w:rPr>
            <w:t xml:space="preserve"> </w:t>
          </w:r>
        </w:p>
      </w:tc>
      <w:tc>
        <w:tcPr>
          <w:tcW w:w="1728" w:type="dxa"/>
          <w:vAlign w:val="center"/>
        </w:tcPr>
        <w:p w14:paraId="62A86F5B" w14:textId="59B0E8BD" w:rsidR="005C4A6F" w:rsidRPr="00390964" w:rsidRDefault="005C4A6F">
          <w:pPr>
            <w:pStyle w:val="Initials"/>
            <w:rPr>
              <w:rFonts w:ascii="Constantia" w:hAnsi="Constantia" w:cstheme="minorHAnsi"/>
            </w:rPr>
          </w:pPr>
          <w:r>
            <w:rPr>
              <w:rFonts w:ascii="Constantia" w:hAnsi="Constantia" w:cstheme="minorHAnsi"/>
              <w:noProof/>
            </w:rPr>
            <w:drawing>
              <wp:inline distT="0" distB="0" distL="0" distR="0" wp14:anchorId="72DD776B" wp14:editId="1EF3761C">
                <wp:extent cx="1029879" cy="91678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L.png"/>
                        <pic:cNvPicPr/>
                      </pic:nvPicPr>
                      <pic:blipFill>
                        <a:blip r:embed="rId1">
                          <a:extLst>
                            <a:ext uri="{28A0092B-C50C-407E-A947-70E740481C1C}">
                              <a14:useLocalDpi xmlns:a14="http://schemas.microsoft.com/office/drawing/2010/main" val="0"/>
                            </a:ext>
                          </a:extLst>
                        </a:blip>
                        <a:stretch>
                          <a:fillRect/>
                        </a:stretch>
                      </pic:blipFill>
                      <pic:spPr>
                        <a:xfrm>
                          <a:off x="0" y="0"/>
                          <a:ext cx="1031038" cy="917815"/>
                        </a:xfrm>
                        <a:prstGeom prst="rect">
                          <a:avLst/>
                        </a:prstGeom>
                      </pic:spPr>
                    </pic:pic>
                  </a:graphicData>
                </a:graphic>
              </wp:inline>
            </w:drawing>
          </w:r>
        </w:p>
      </w:tc>
    </w:tr>
  </w:tbl>
  <w:p w14:paraId="07D234DF" w14:textId="77777777" w:rsidR="005C4A6F" w:rsidRDefault="005C4A6F"/>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931"/>
      <w:gridCol w:w="2085"/>
    </w:tblGrid>
    <w:tr w:rsidR="005C4A6F" w14:paraId="655019F7" w14:textId="77777777" w:rsidTr="00167913">
      <w:tc>
        <w:tcPr>
          <w:tcW w:w="9288" w:type="dxa"/>
          <w:vAlign w:val="center"/>
        </w:tcPr>
        <w:p w14:paraId="770D0D18" w14:textId="0585B06D" w:rsidR="005C4A6F" w:rsidRDefault="005C4A6F" w:rsidP="00167913">
          <w:pPr>
            <w:pStyle w:val="Title"/>
          </w:pPr>
          <w:r>
            <w:fldChar w:fldCharType="begin"/>
          </w:r>
          <w:r>
            <w:instrText xml:space="preserve"> PLACEHOLDER </w:instrText>
          </w:r>
          <w:r>
            <w:fldChar w:fldCharType="begin"/>
          </w:r>
          <w:r>
            <w:instrText xml:space="preserve"> IF </w:instrText>
          </w:r>
          <w:fldSimple w:instr=" USERNAME ">
            <w:r>
              <w:rPr>
                <w:noProof/>
              </w:rPr>
              <w:instrText>Michael Hunter</w:instrText>
            </w:r>
          </w:fldSimple>
          <w:r>
            <w:instrText xml:space="preserve">="" "[Your Name]" </w:instrText>
          </w:r>
          <w:fldSimple w:instr=" USERNAME ">
            <w:r>
              <w:rPr>
                <w:noProof/>
              </w:rPr>
              <w:instrText>Michael Hunter</w:instrText>
            </w:r>
          </w:fldSimple>
          <w:r>
            <w:fldChar w:fldCharType="separate"/>
          </w:r>
          <w:r>
            <w:rPr>
              <w:noProof/>
            </w:rPr>
            <w:instrText>Michael Hunter</w:instrText>
          </w:r>
          <w:r>
            <w:fldChar w:fldCharType="end"/>
          </w:r>
          <w:r>
            <w:instrText xml:space="preserve"> \* MERGEFORMAT</w:instrText>
          </w:r>
          <w:r>
            <w:fldChar w:fldCharType="separate"/>
          </w:r>
          <w:r>
            <w:t xml:space="preserve">Michael </w:t>
          </w:r>
          <w:r>
            <w:rPr>
              <w:noProof/>
            </w:rPr>
            <w:t>Hunter</w:t>
          </w:r>
          <w:r>
            <w:fldChar w:fldCharType="end"/>
          </w:r>
        </w:p>
        <w:p w14:paraId="4ABC4675" w14:textId="77777777" w:rsidR="005C4A6F" w:rsidRDefault="005C4A6F" w:rsidP="00167913">
          <w:pPr>
            <w:pStyle w:val="ContactDetails"/>
          </w:pPr>
          <w:r>
            <w:t>2914 Wendover Street</w:t>
          </w:r>
          <w:r>
            <w:sym w:font="Wingdings 2" w:char="F097"/>
          </w:r>
          <w:r>
            <w:t xml:space="preserve"> Marietta, GA 30062</w:t>
          </w:r>
          <w:r>
            <w:br/>
            <w:t>Phone: 404-509-</w:t>
          </w:r>
          <w:proofErr w:type="gramStart"/>
          <w:r>
            <w:t xml:space="preserve">7149  </w:t>
          </w:r>
          <w:proofErr w:type="gramEnd"/>
          <w:r>
            <w:sym w:font="Wingdings 2" w:char="F097"/>
          </w:r>
          <w:r>
            <w:t xml:space="preserve"> E-Mail: webcasador@gmail.com </w:t>
          </w:r>
        </w:p>
        <w:p w14:paraId="33E7D058" w14:textId="762A46BD" w:rsidR="005C4A6F" w:rsidRDefault="005C4A6F" w:rsidP="00167913">
          <w:pPr>
            <w:pStyle w:val="ContactDetails"/>
          </w:pPr>
          <w:r>
            <w:t>www.webcasador.com</w:t>
          </w:r>
        </w:p>
      </w:tc>
      <w:tc>
        <w:tcPr>
          <w:tcW w:w="1728" w:type="dxa"/>
          <w:vAlign w:val="center"/>
        </w:tcPr>
        <w:p w14:paraId="5F3091A4" w14:textId="77777777" w:rsidR="005C4A6F" w:rsidRPr="00390964" w:rsidRDefault="005C4A6F" w:rsidP="00167913">
          <w:pPr>
            <w:pStyle w:val="Initials"/>
            <w:rPr>
              <w:rFonts w:ascii="Constantia" w:hAnsi="Constantia" w:cstheme="minorHAnsi"/>
            </w:rPr>
          </w:pPr>
          <w:r w:rsidRPr="00390964">
            <w:rPr>
              <w:rFonts w:ascii="Constantia" w:hAnsi="Constantia" w:cstheme="minorHAnsi"/>
            </w:rPr>
            <w:t>MH</w:t>
          </w:r>
        </w:p>
      </w:tc>
    </w:tr>
  </w:tbl>
  <w:p w14:paraId="4D010D52" w14:textId="77777777" w:rsidR="005C4A6F" w:rsidRDefault="005C4A6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931"/>
      <w:gridCol w:w="2085"/>
    </w:tblGrid>
    <w:tr w:rsidR="005C4A6F" w14:paraId="249CF825" w14:textId="77777777">
      <w:tc>
        <w:tcPr>
          <w:tcW w:w="9288" w:type="dxa"/>
          <w:vAlign w:val="center"/>
        </w:tcPr>
        <w:p w14:paraId="693F6C9F" w14:textId="77777777" w:rsidR="005C4A6F" w:rsidRPr="00E55E13" w:rsidRDefault="005C4A6F">
          <w:pPr>
            <w:pStyle w:val="Title"/>
            <w:rPr>
              <w:sz w:val="40"/>
              <w:szCs w:val="40"/>
            </w:rPr>
          </w:pPr>
          <w:r w:rsidRPr="00E55E13">
            <w:rPr>
              <w:sz w:val="40"/>
              <w:szCs w:val="40"/>
            </w:rPr>
            <w:t>Michael Hunter</w:t>
          </w:r>
        </w:p>
        <w:p w14:paraId="48936EB2" w14:textId="7DB73A75" w:rsidR="005C4A6F" w:rsidRPr="0076099F" w:rsidRDefault="005C4A6F">
          <w:pPr>
            <w:pStyle w:val="ContactDetails"/>
            <w:rPr>
              <w:sz w:val="22"/>
              <w:szCs w:val="22"/>
            </w:rPr>
          </w:pPr>
          <w:r w:rsidRPr="00E55E13">
            <w:rPr>
              <w:sz w:val="22"/>
              <w:szCs w:val="22"/>
            </w:rPr>
            <w:t>2914 Wendover Street</w:t>
          </w:r>
          <w:r w:rsidRPr="00E55E13">
            <w:rPr>
              <w:sz w:val="22"/>
              <w:szCs w:val="22"/>
            </w:rPr>
            <w:sym w:font="Wingdings 2" w:char="F097"/>
          </w:r>
          <w:r w:rsidRPr="00E55E13">
            <w:rPr>
              <w:sz w:val="22"/>
              <w:szCs w:val="22"/>
            </w:rPr>
            <w:t xml:space="preserve"> Marietta, GA 30062</w:t>
          </w:r>
          <w:r w:rsidRPr="00E55E13">
            <w:rPr>
              <w:sz w:val="22"/>
              <w:szCs w:val="22"/>
            </w:rPr>
            <w:br/>
            <w:t>Phone: 404-509-</w:t>
          </w:r>
          <w:proofErr w:type="gramStart"/>
          <w:r w:rsidRPr="00E55E13">
            <w:rPr>
              <w:sz w:val="22"/>
              <w:szCs w:val="22"/>
            </w:rPr>
            <w:t xml:space="preserve">7149  </w:t>
          </w:r>
          <w:proofErr w:type="gramEnd"/>
          <w:r w:rsidRPr="00E55E13">
            <w:rPr>
              <w:sz w:val="22"/>
              <w:szCs w:val="22"/>
            </w:rPr>
            <w:sym w:font="Wingdings 2" w:char="F097"/>
          </w:r>
          <w:r>
            <w:rPr>
              <w:sz w:val="22"/>
              <w:szCs w:val="22"/>
            </w:rPr>
            <w:t xml:space="preserve"> e-m</w:t>
          </w:r>
          <w:r w:rsidRPr="00E55E13">
            <w:rPr>
              <w:sz w:val="22"/>
              <w:szCs w:val="22"/>
            </w:rPr>
            <w:t xml:space="preserve">ail: </w:t>
          </w:r>
          <w:r>
            <w:rPr>
              <w:sz w:val="22"/>
              <w:szCs w:val="22"/>
            </w:rPr>
            <w:t>webcasador@gmail.com</w:t>
          </w:r>
        </w:p>
        <w:p w14:paraId="77CB4FA4" w14:textId="06C2907A" w:rsidR="005C4A6F" w:rsidRPr="002A753F" w:rsidRDefault="005C4A6F">
          <w:pPr>
            <w:pStyle w:val="ContactDetails"/>
            <w:rPr>
              <w:sz w:val="22"/>
              <w:szCs w:val="22"/>
            </w:rPr>
          </w:pPr>
          <w:r w:rsidRPr="0076099F">
            <w:rPr>
              <w:sz w:val="22"/>
              <w:szCs w:val="22"/>
            </w:rPr>
            <w:t xml:space="preserve">www.webcasador.com </w:t>
          </w:r>
        </w:p>
      </w:tc>
      <w:tc>
        <w:tcPr>
          <w:tcW w:w="1728" w:type="dxa"/>
          <w:vAlign w:val="center"/>
        </w:tcPr>
        <w:p w14:paraId="4DBB46EE" w14:textId="77777777" w:rsidR="005C4A6F" w:rsidRPr="00390964" w:rsidRDefault="005C4A6F">
          <w:pPr>
            <w:pStyle w:val="Initials"/>
            <w:rPr>
              <w:rFonts w:ascii="Constantia" w:hAnsi="Constantia" w:cstheme="minorHAnsi"/>
            </w:rPr>
          </w:pPr>
          <w:r w:rsidRPr="00390964">
            <w:rPr>
              <w:rFonts w:ascii="Constantia" w:hAnsi="Constantia" w:cstheme="minorHAnsi"/>
            </w:rPr>
            <w:t>MH</w:t>
          </w:r>
        </w:p>
      </w:tc>
    </w:tr>
  </w:tbl>
  <w:p w14:paraId="34E87B8F" w14:textId="77777777" w:rsidR="005C4A6F" w:rsidRDefault="005C4A6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4D3FB5"/>
    <w:multiLevelType w:val="hybridMultilevel"/>
    <w:tmpl w:val="7D8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F45403"/>
    <w:multiLevelType w:val="hybridMultilevel"/>
    <w:tmpl w:val="6E96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105242"/>
    <w:multiLevelType w:val="hybridMultilevel"/>
    <w:tmpl w:val="D50E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57228C"/>
    <w:multiLevelType w:val="hybridMultilevel"/>
    <w:tmpl w:val="3DE4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644D1"/>
    <w:multiLevelType w:val="hybridMultilevel"/>
    <w:tmpl w:val="ADAA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F5DE1"/>
    <w:multiLevelType w:val="hybridMultilevel"/>
    <w:tmpl w:val="945E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125A5"/>
    <w:multiLevelType w:val="hybridMultilevel"/>
    <w:tmpl w:val="BD10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5"/>
  </w:num>
  <w:num w:numId="15">
    <w:abstractNumId w:val="1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65675"/>
    <w:rsid w:val="00010727"/>
    <w:rsid w:val="000201D0"/>
    <w:rsid w:val="000B233E"/>
    <w:rsid w:val="0011784B"/>
    <w:rsid w:val="0013329E"/>
    <w:rsid w:val="00150AF4"/>
    <w:rsid w:val="00167913"/>
    <w:rsid w:val="001B3937"/>
    <w:rsid w:val="001F21FF"/>
    <w:rsid w:val="001F242C"/>
    <w:rsid w:val="00204CAF"/>
    <w:rsid w:val="00241D57"/>
    <w:rsid w:val="002554A2"/>
    <w:rsid w:val="00282265"/>
    <w:rsid w:val="002A753F"/>
    <w:rsid w:val="00330475"/>
    <w:rsid w:val="00390964"/>
    <w:rsid w:val="00431C23"/>
    <w:rsid w:val="00437BEB"/>
    <w:rsid w:val="0044751D"/>
    <w:rsid w:val="00465675"/>
    <w:rsid w:val="00491B18"/>
    <w:rsid w:val="005178C1"/>
    <w:rsid w:val="00533DAC"/>
    <w:rsid w:val="005C4A6F"/>
    <w:rsid w:val="005E2D4F"/>
    <w:rsid w:val="00637148"/>
    <w:rsid w:val="006E1BDE"/>
    <w:rsid w:val="007465B1"/>
    <w:rsid w:val="0076099F"/>
    <w:rsid w:val="0078650F"/>
    <w:rsid w:val="007C736D"/>
    <w:rsid w:val="007D4761"/>
    <w:rsid w:val="007D56C0"/>
    <w:rsid w:val="008118CC"/>
    <w:rsid w:val="0087760D"/>
    <w:rsid w:val="008C05CD"/>
    <w:rsid w:val="008C11E6"/>
    <w:rsid w:val="0092124B"/>
    <w:rsid w:val="00923B19"/>
    <w:rsid w:val="009839CD"/>
    <w:rsid w:val="00995900"/>
    <w:rsid w:val="009E6B9F"/>
    <w:rsid w:val="00A92D46"/>
    <w:rsid w:val="00AD7E44"/>
    <w:rsid w:val="00B9040B"/>
    <w:rsid w:val="00BA551E"/>
    <w:rsid w:val="00C472F3"/>
    <w:rsid w:val="00C72AB2"/>
    <w:rsid w:val="00CB1465"/>
    <w:rsid w:val="00CC1B2F"/>
    <w:rsid w:val="00D45292"/>
    <w:rsid w:val="00D516FC"/>
    <w:rsid w:val="00E41C07"/>
    <w:rsid w:val="00E44089"/>
    <w:rsid w:val="00E55E13"/>
    <w:rsid w:val="00E92834"/>
    <w:rsid w:val="00EA627B"/>
    <w:rsid w:val="00EC03A1"/>
    <w:rsid w:val="00EC56A3"/>
    <w:rsid w:val="00ED13C1"/>
    <w:rsid w:val="00EF6F1A"/>
    <w:rsid w:val="00F015DE"/>
    <w:rsid w:val="00F172D2"/>
    <w:rsid w:val="00F748D3"/>
    <w:rsid w:val="00F95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2C7C9F"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themeColor="accent1"/>
    </w:rPr>
  </w:style>
  <w:style w:type="character" w:customStyle="1" w:styleId="FooterChar">
    <w:name w:val="Footer Char"/>
    <w:basedOn w:val="DefaultParagraphFont"/>
    <w:link w:val="Footer"/>
    <w:rsid w:val="00F015DE"/>
    <w:rPr>
      <w:b/>
      <w:color w:val="2C7C9F"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2C7C9F"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2C7C9F"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2C7C9F"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F015DE"/>
    <w:rPr>
      <w:b/>
      <w:bCs/>
      <w:i/>
      <w:iCs/>
      <w:color w:val="2C7C9F"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uiPriority w:val="99"/>
    <w:unhideWhenUsed/>
    <w:rsid w:val="00F015DE"/>
    <w:rPr>
      <w:rFonts w:ascii="Consolas" w:hAnsi="Consolas"/>
      <w:sz w:val="21"/>
      <w:szCs w:val="21"/>
    </w:rPr>
  </w:style>
  <w:style w:type="character" w:customStyle="1" w:styleId="PlainTextChar">
    <w:name w:val="Plain Text Char"/>
    <w:basedOn w:val="DefaultParagraphFont"/>
    <w:link w:val="PlainText"/>
    <w:uiPriority w:val="99"/>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2C7C9F"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215C77" w:themeColor="accent1" w:themeShade="BF"/>
      <w:sz w:val="28"/>
      <w:szCs w:val="28"/>
    </w:rPr>
  </w:style>
  <w:style w:type="character" w:styleId="Hyperlink">
    <w:name w:val="Hyperlink"/>
    <w:basedOn w:val="DefaultParagraphFont"/>
    <w:uiPriority w:val="99"/>
    <w:unhideWhenUsed/>
    <w:rsid w:val="00282265"/>
    <w:rPr>
      <w:color w:val="7030A0" w:themeColor="hyperlink"/>
      <w:u w:val="single"/>
    </w:rPr>
  </w:style>
  <w:style w:type="character" w:styleId="FollowedHyperlink">
    <w:name w:val="FollowedHyperlink"/>
    <w:basedOn w:val="DefaultParagraphFont"/>
    <w:uiPriority w:val="99"/>
    <w:semiHidden/>
    <w:unhideWhenUsed/>
    <w:rsid w:val="00923B19"/>
    <w:rPr>
      <w:color w:val="00B0F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2C7C9F"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themeColor="accent1"/>
    </w:rPr>
  </w:style>
  <w:style w:type="character" w:customStyle="1" w:styleId="FooterChar">
    <w:name w:val="Footer Char"/>
    <w:basedOn w:val="DefaultParagraphFont"/>
    <w:link w:val="Footer"/>
    <w:rsid w:val="00F015DE"/>
    <w:rPr>
      <w:b/>
      <w:color w:val="2C7C9F"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2C7C9F"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2C7C9F"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2C7C9F"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F015DE"/>
    <w:rPr>
      <w:b/>
      <w:bCs/>
      <w:i/>
      <w:iCs/>
      <w:color w:val="2C7C9F"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uiPriority w:val="99"/>
    <w:unhideWhenUsed/>
    <w:rsid w:val="00F015DE"/>
    <w:rPr>
      <w:rFonts w:ascii="Consolas" w:hAnsi="Consolas"/>
      <w:sz w:val="21"/>
      <w:szCs w:val="21"/>
    </w:rPr>
  </w:style>
  <w:style w:type="character" w:customStyle="1" w:styleId="PlainTextChar">
    <w:name w:val="Plain Text Char"/>
    <w:basedOn w:val="DefaultParagraphFont"/>
    <w:link w:val="PlainText"/>
    <w:uiPriority w:val="99"/>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2C7C9F"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215C77" w:themeColor="accent1" w:themeShade="BF"/>
      <w:sz w:val="28"/>
      <w:szCs w:val="28"/>
    </w:rPr>
  </w:style>
  <w:style w:type="character" w:styleId="Hyperlink">
    <w:name w:val="Hyperlink"/>
    <w:basedOn w:val="DefaultParagraphFont"/>
    <w:uiPriority w:val="99"/>
    <w:unhideWhenUsed/>
    <w:rsid w:val="00282265"/>
    <w:rPr>
      <w:color w:val="7030A0" w:themeColor="hyperlink"/>
      <w:u w:val="single"/>
    </w:rPr>
  </w:style>
  <w:style w:type="character" w:styleId="FollowedHyperlink">
    <w:name w:val="FollowedHyperlink"/>
    <w:basedOn w:val="DefaultParagraphFont"/>
    <w:uiPriority w:val="99"/>
    <w:semiHidden/>
    <w:unhideWhenUsed/>
    <w:rsid w:val="00923B19"/>
    <w:rPr>
      <w:color w:val="00B0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36974526A9DC4BA8E364B7842A23AB"/>
        <w:category>
          <w:name w:val="General"/>
          <w:gallery w:val="placeholder"/>
        </w:category>
        <w:types>
          <w:type w:val="bbPlcHdr"/>
        </w:types>
        <w:behaviors>
          <w:behavior w:val="content"/>
        </w:behaviors>
        <w:guid w:val="{E1104F50-50DC-F74A-B8A5-7D5F6ABB38D6}"/>
      </w:docPartPr>
      <w:docPartBody>
        <w:p w:rsidR="00EE79A4" w:rsidRDefault="00EE79A4">
          <w:pPr>
            <w:pStyle w:val="4536974526A9DC4BA8E364B7842A23A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07A56897AA5274DA9D68B8470931316"/>
        <w:category>
          <w:name w:val="General"/>
          <w:gallery w:val="placeholder"/>
        </w:category>
        <w:types>
          <w:type w:val="bbPlcHdr"/>
        </w:types>
        <w:behaviors>
          <w:behavior w:val="content"/>
        </w:behaviors>
        <w:guid w:val="{9C6E7A64-87C3-F341-9EA7-4B085B1472FD}"/>
      </w:docPartPr>
      <w:docPartBody>
        <w:p w:rsidR="00EE79A4" w:rsidRDefault="00EE79A4">
          <w:pPr>
            <w:pStyle w:val="F07A56897AA5274DA9D68B8470931316"/>
          </w:pPr>
          <w:r>
            <w:t>Lorem ipsum dolor</w:t>
          </w:r>
        </w:p>
      </w:docPartBody>
    </w:docPart>
    <w:docPart>
      <w:docPartPr>
        <w:name w:val="7D61CD00D772FA4688B54458F2501FCF"/>
        <w:category>
          <w:name w:val="General"/>
          <w:gallery w:val="placeholder"/>
        </w:category>
        <w:types>
          <w:type w:val="bbPlcHdr"/>
        </w:types>
        <w:behaviors>
          <w:behavior w:val="content"/>
        </w:behaviors>
        <w:guid w:val="{2669CF05-B52D-3A46-874F-EBADA65EDE7C}"/>
      </w:docPartPr>
      <w:docPartBody>
        <w:p w:rsidR="00EE79A4" w:rsidRDefault="00EE79A4">
          <w:pPr>
            <w:pStyle w:val="7D61CD00D772FA4688B54458F2501FCF"/>
          </w:pPr>
          <w:r>
            <w:t>Etiam cursus suscipit enim. Nulla facilisi. Integer eleifend diam eu diam. Donec dapibus enim sollicitudin nulla. Nam hendrerit. Nunc id nisi. Curabitur sed neque. Pellentesque placerat consequat pede.</w:t>
          </w:r>
        </w:p>
      </w:docPartBody>
    </w:docPart>
    <w:docPart>
      <w:docPartPr>
        <w:name w:val="84547755CCC441499DF7E98075273723"/>
        <w:category>
          <w:name w:val="General"/>
          <w:gallery w:val="placeholder"/>
        </w:category>
        <w:types>
          <w:type w:val="bbPlcHdr"/>
        </w:types>
        <w:behaviors>
          <w:behavior w:val="content"/>
        </w:behaviors>
        <w:guid w:val="{C8927771-4AA1-2844-9CBA-56AA3400CCAD}"/>
      </w:docPartPr>
      <w:docPartBody>
        <w:p w:rsidR="00EE79A4" w:rsidRDefault="00EE79A4">
          <w:pPr>
            <w:pStyle w:val="84547755CCC441499DF7E98075273723"/>
          </w:pPr>
          <w:r>
            <w:t>Etiam cursus suscipit enim. Nulla facilisi. Integer eleifend diam eu diam. Donec dapibus enim sollicitudin nulla. Nam hendrerit. Nunc id nisi. Curabitur sed neque. Pellentesque placerat consequat pede.</w:t>
          </w:r>
        </w:p>
      </w:docPartBody>
    </w:docPart>
    <w:docPart>
      <w:docPartPr>
        <w:name w:val="0D46A5C8D457CF48ADDFDE64C24148F4"/>
        <w:category>
          <w:name w:val="General"/>
          <w:gallery w:val="placeholder"/>
        </w:category>
        <w:types>
          <w:type w:val="bbPlcHdr"/>
        </w:types>
        <w:behaviors>
          <w:behavior w:val="content"/>
        </w:behaviors>
        <w:guid w:val="{3BBC4ED1-84A9-6A49-908A-3C1ADFCF286C}"/>
      </w:docPartPr>
      <w:docPartBody>
        <w:p w:rsidR="00EE79A4" w:rsidRDefault="00EE79A4" w:rsidP="00EE79A4">
          <w:pPr>
            <w:pStyle w:val="0D46A5C8D457CF48ADDFDE64C24148F4"/>
          </w:pPr>
          <w:r>
            <w:t>Aliquam dapibus.</w:t>
          </w:r>
        </w:p>
      </w:docPartBody>
    </w:docPart>
    <w:docPart>
      <w:docPartPr>
        <w:name w:val="103A6519F226A641A64012FDAE2C4A15"/>
        <w:category>
          <w:name w:val="General"/>
          <w:gallery w:val="placeholder"/>
        </w:category>
        <w:types>
          <w:type w:val="bbPlcHdr"/>
        </w:types>
        <w:behaviors>
          <w:behavior w:val="content"/>
        </w:behaviors>
        <w:guid w:val="{A272659A-FFFA-4243-9CCF-0660F279DE96}"/>
      </w:docPartPr>
      <w:docPartBody>
        <w:p w:rsidR="00EE79A4" w:rsidRDefault="00EE79A4" w:rsidP="00EE79A4">
          <w:pPr>
            <w:pStyle w:val="103A6519F226A641A64012FDAE2C4A1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E6DD06BABC6884BBEBF2CD01C4F97E0"/>
        <w:category>
          <w:name w:val="General"/>
          <w:gallery w:val="placeholder"/>
        </w:category>
        <w:types>
          <w:type w:val="bbPlcHdr"/>
        </w:types>
        <w:behaviors>
          <w:behavior w:val="content"/>
        </w:behaviors>
        <w:guid w:val="{7F9F5988-7D5F-A44A-B070-2C210638F3CD}"/>
      </w:docPartPr>
      <w:docPartBody>
        <w:p w:rsidR="00EE79A4" w:rsidRDefault="00EE79A4" w:rsidP="00EE79A4">
          <w:pPr>
            <w:pStyle w:val="4E6DD06BABC6884BBEBF2CD01C4F97E0"/>
          </w:pPr>
          <w:r>
            <w:t>Aliquam dapibus.</w:t>
          </w:r>
        </w:p>
      </w:docPartBody>
    </w:docPart>
    <w:docPart>
      <w:docPartPr>
        <w:name w:val="071856D9C7D79B42850FB1BB12FCF751"/>
        <w:category>
          <w:name w:val="General"/>
          <w:gallery w:val="placeholder"/>
        </w:category>
        <w:types>
          <w:type w:val="bbPlcHdr"/>
        </w:types>
        <w:behaviors>
          <w:behavior w:val="content"/>
        </w:behaviors>
        <w:guid w:val="{90CEE684-1EC5-8D4D-B367-140E94E5E8E6}"/>
      </w:docPartPr>
      <w:docPartBody>
        <w:p w:rsidR="00EE79A4" w:rsidRDefault="00EE79A4" w:rsidP="00EE79A4">
          <w:pPr>
            <w:pStyle w:val="071856D9C7D79B42850FB1BB12FCF75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469903AEF7B0748964B61E39856A7C6"/>
        <w:category>
          <w:name w:val="General"/>
          <w:gallery w:val="placeholder"/>
        </w:category>
        <w:types>
          <w:type w:val="bbPlcHdr"/>
        </w:types>
        <w:behaviors>
          <w:behavior w:val="content"/>
        </w:behaviors>
        <w:guid w:val="{27C7388B-901B-EA45-9C2C-57DF3A31FC7A}"/>
      </w:docPartPr>
      <w:docPartBody>
        <w:p w:rsidR="00EE79A4" w:rsidRDefault="00EE79A4" w:rsidP="00EE79A4">
          <w:pPr>
            <w:pStyle w:val="B469903AEF7B0748964B61E39856A7C6"/>
          </w:pPr>
          <w:r>
            <w:t>Aliquam dapibus.</w:t>
          </w:r>
        </w:p>
      </w:docPartBody>
    </w:docPart>
    <w:docPart>
      <w:docPartPr>
        <w:name w:val="4DE81B16BFF5684982FC8F5F2F421EC1"/>
        <w:category>
          <w:name w:val="General"/>
          <w:gallery w:val="placeholder"/>
        </w:category>
        <w:types>
          <w:type w:val="bbPlcHdr"/>
        </w:types>
        <w:behaviors>
          <w:behavior w:val="content"/>
        </w:behaviors>
        <w:guid w:val="{B5C1E472-D365-CE45-A51C-4D4B9AD39358}"/>
      </w:docPartPr>
      <w:docPartBody>
        <w:p w:rsidR="00EE79A4" w:rsidRDefault="00EE79A4" w:rsidP="00EE79A4">
          <w:pPr>
            <w:pStyle w:val="4DE81B16BFF5684982FC8F5F2F421EC1"/>
          </w:pPr>
          <w:r>
            <w:t>Aliquam dapibus.</w:t>
          </w:r>
        </w:p>
      </w:docPartBody>
    </w:docPart>
    <w:docPart>
      <w:docPartPr>
        <w:name w:val="3EE4BD5DBBDD4D4F8DB7CD24D42CEFF2"/>
        <w:category>
          <w:name w:val="General"/>
          <w:gallery w:val="placeholder"/>
        </w:category>
        <w:types>
          <w:type w:val="bbPlcHdr"/>
        </w:types>
        <w:behaviors>
          <w:behavior w:val="content"/>
        </w:behaviors>
        <w:guid w:val="{9258E395-59E1-7F44-BCBE-0B0321E4ED4F}"/>
      </w:docPartPr>
      <w:docPartBody>
        <w:p w:rsidR="00EE79A4" w:rsidRDefault="00EE79A4" w:rsidP="00EE79A4">
          <w:pPr>
            <w:pStyle w:val="3EE4BD5DBBDD4D4F8DB7CD24D42CEFF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C2C1666E13EAE499A0A6891CA0F77FB"/>
        <w:category>
          <w:name w:val="General"/>
          <w:gallery w:val="placeholder"/>
        </w:category>
        <w:types>
          <w:type w:val="bbPlcHdr"/>
        </w:types>
        <w:behaviors>
          <w:behavior w:val="content"/>
        </w:behaviors>
        <w:guid w:val="{BE34257A-ADE0-8E47-B1EC-E2686D283E03}"/>
      </w:docPartPr>
      <w:docPartBody>
        <w:p w:rsidR="00246AC3" w:rsidRDefault="00246AC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46AC3" w:rsidRDefault="00246AC3" w:rsidP="00246AC3">
          <w:pPr>
            <w:pStyle w:val="1C2C1666E13EAE499A0A6891CA0F77F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hilosopher">
    <w:panose1 w:val="00000000000000000000"/>
    <w:charset w:val="00"/>
    <w:family w:val="roman"/>
    <w:notTrueType/>
    <w:pitch w:val="default"/>
  </w:font>
  <w:font w:name="Charcoal">
    <w:altName w:val="Cambria"/>
    <w:charset w:val="00"/>
    <w:family w:val="auto"/>
    <w:pitch w:val="variable"/>
    <w:sig w:usb0="03000000"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Menlo Regular for Powerline">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9A4"/>
    <w:rsid w:val="00246AC3"/>
    <w:rsid w:val="00864F31"/>
    <w:rsid w:val="00CA667A"/>
    <w:rsid w:val="00EE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6974526A9DC4BA8E364B7842A23AB">
    <w:name w:val="4536974526A9DC4BA8E364B7842A23AB"/>
  </w:style>
  <w:style w:type="paragraph" w:customStyle="1" w:styleId="F07A56897AA5274DA9D68B8470931316">
    <w:name w:val="F07A56897AA5274DA9D68B8470931316"/>
  </w:style>
  <w:style w:type="paragraph" w:customStyle="1" w:styleId="7D61CD00D772FA4688B54458F2501FCF">
    <w:name w:val="7D61CD00D772FA4688B54458F2501FCF"/>
  </w:style>
  <w:style w:type="paragraph" w:customStyle="1" w:styleId="D8466AE8425F544FBA53A467779460C5">
    <w:name w:val="D8466AE8425F544FBA53A467779460C5"/>
  </w:style>
  <w:style w:type="paragraph" w:customStyle="1" w:styleId="84547755CCC441499DF7E98075273723">
    <w:name w:val="84547755CCC441499DF7E98075273723"/>
  </w:style>
  <w:style w:type="paragraph" w:customStyle="1" w:styleId="B190F3D2A8F7B84A86AD5A869AB2A625">
    <w:name w:val="B190F3D2A8F7B84A86AD5A869AB2A625"/>
  </w:style>
  <w:style w:type="paragraph" w:customStyle="1" w:styleId="0FAFA0EB2B52FF40A00143D7A81997CF">
    <w:name w:val="0FAFA0EB2B52FF40A00143D7A81997CF"/>
  </w:style>
  <w:style w:type="paragraph" w:customStyle="1" w:styleId="3F32E32462B46C4FB0693FEFF1649F5F">
    <w:name w:val="3F32E32462B46C4FB0693FEFF1649F5F"/>
  </w:style>
  <w:style w:type="paragraph" w:customStyle="1" w:styleId="86A01CCA78C05D4897F4D97175FA2556">
    <w:name w:val="86A01CCA78C05D4897F4D97175FA2556"/>
  </w:style>
  <w:style w:type="paragraph" w:customStyle="1" w:styleId="E5B6DC66D2D5334B8FE6E22D8E3C86C4">
    <w:name w:val="E5B6DC66D2D5334B8FE6E22D8E3C86C4"/>
  </w:style>
  <w:style w:type="paragraph" w:customStyle="1" w:styleId="E1C169E4DFF5344887EA27BA5431CC61">
    <w:name w:val="E1C169E4DFF5344887EA27BA5431CC61"/>
  </w:style>
  <w:style w:type="paragraph" w:styleId="BodyText">
    <w:name w:val="Body Text"/>
    <w:basedOn w:val="Normal"/>
    <w:link w:val="BodyTextChar"/>
    <w:rsid w:val="00246AC3"/>
    <w:pPr>
      <w:spacing w:after="200"/>
    </w:pPr>
    <w:rPr>
      <w:rFonts w:eastAsiaTheme="minorHAnsi"/>
      <w:sz w:val="20"/>
      <w:szCs w:val="22"/>
      <w:lang w:eastAsia="en-US"/>
    </w:rPr>
  </w:style>
  <w:style w:type="character" w:customStyle="1" w:styleId="BodyTextChar">
    <w:name w:val="Body Text Char"/>
    <w:basedOn w:val="DefaultParagraphFont"/>
    <w:link w:val="BodyText"/>
    <w:rsid w:val="00246AC3"/>
    <w:rPr>
      <w:rFonts w:eastAsiaTheme="minorHAnsi"/>
      <w:sz w:val="20"/>
      <w:szCs w:val="22"/>
      <w:lang w:eastAsia="en-US"/>
    </w:rPr>
  </w:style>
  <w:style w:type="paragraph" w:customStyle="1" w:styleId="9446E45C8351A34AB9BAB9F767FE404E">
    <w:name w:val="9446E45C8351A34AB9BAB9F767FE404E"/>
  </w:style>
  <w:style w:type="paragraph" w:customStyle="1" w:styleId="0D46A5C8D457CF48ADDFDE64C24148F4">
    <w:name w:val="0D46A5C8D457CF48ADDFDE64C24148F4"/>
    <w:rsid w:val="00EE79A4"/>
  </w:style>
  <w:style w:type="paragraph" w:customStyle="1" w:styleId="103A6519F226A641A64012FDAE2C4A15">
    <w:name w:val="103A6519F226A641A64012FDAE2C4A15"/>
    <w:rsid w:val="00EE79A4"/>
  </w:style>
  <w:style w:type="paragraph" w:customStyle="1" w:styleId="4E6DD06BABC6884BBEBF2CD01C4F97E0">
    <w:name w:val="4E6DD06BABC6884BBEBF2CD01C4F97E0"/>
    <w:rsid w:val="00EE79A4"/>
  </w:style>
  <w:style w:type="paragraph" w:customStyle="1" w:styleId="071856D9C7D79B42850FB1BB12FCF751">
    <w:name w:val="071856D9C7D79B42850FB1BB12FCF751"/>
    <w:rsid w:val="00EE79A4"/>
  </w:style>
  <w:style w:type="paragraph" w:customStyle="1" w:styleId="B469903AEF7B0748964B61E39856A7C6">
    <w:name w:val="B469903AEF7B0748964B61E39856A7C6"/>
    <w:rsid w:val="00EE79A4"/>
  </w:style>
  <w:style w:type="paragraph" w:customStyle="1" w:styleId="3CC7053FE3B2E347B4AC367C6B23FC8B">
    <w:name w:val="3CC7053FE3B2E347B4AC367C6B23FC8B"/>
    <w:rsid w:val="00EE79A4"/>
  </w:style>
  <w:style w:type="paragraph" w:customStyle="1" w:styleId="4DE81B16BFF5684982FC8F5F2F421EC1">
    <w:name w:val="4DE81B16BFF5684982FC8F5F2F421EC1"/>
    <w:rsid w:val="00EE79A4"/>
  </w:style>
  <w:style w:type="paragraph" w:customStyle="1" w:styleId="3EE4BD5DBBDD4D4F8DB7CD24D42CEFF2">
    <w:name w:val="3EE4BD5DBBDD4D4F8DB7CD24D42CEFF2"/>
    <w:rsid w:val="00EE79A4"/>
  </w:style>
  <w:style w:type="paragraph" w:customStyle="1" w:styleId="81CE32D48B73264CBD8F6D4BE5CE077F">
    <w:name w:val="81CE32D48B73264CBD8F6D4BE5CE077F"/>
    <w:rsid w:val="00EE79A4"/>
  </w:style>
  <w:style w:type="paragraph" w:customStyle="1" w:styleId="3809D33E1A4FE24BA9AE6F79F266BA22">
    <w:name w:val="3809D33E1A4FE24BA9AE6F79F266BA22"/>
    <w:rsid w:val="00EE79A4"/>
  </w:style>
  <w:style w:type="paragraph" w:customStyle="1" w:styleId="AF9ED8249D597442B1AA286796FB228E">
    <w:name w:val="AF9ED8249D597442B1AA286796FB228E"/>
    <w:rsid w:val="00EE79A4"/>
  </w:style>
  <w:style w:type="paragraph" w:customStyle="1" w:styleId="7C326CF44781C6439F8B82D04D7958E3">
    <w:name w:val="7C326CF44781C6439F8B82D04D7958E3"/>
    <w:rsid w:val="00EE79A4"/>
  </w:style>
  <w:style w:type="paragraph" w:customStyle="1" w:styleId="12802B41873D34489A19A004A95D7845">
    <w:name w:val="12802B41873D34489A19A004A95D7845"/>
    <w:rsid w:val="00EE79A4"/>
  </w:style>
  <w:style w:type="paragraph" w:customStyle="1" w:styleId="6EC42FAD0ED121428114FF8212DB50E7">
    <w:name w:val="6EC42FAD0ED121428114FF8212DB50E7"/>
    <w:rsid w:val="00EE79A4"/>
  </w:style>
  <w:style w:type="paragraph" w:customStyle="1" w:styleId="14DDF02ACAF26F469018EF6A4A3C5372">
    <w:name w:val="14DDF02ACAF26F469018EF6A4A3C5372"/>
    <w:rsid w:val="00EE79A4"/>
  </w:style>
  <w:style w:type="paragraph" w:customStyle="1" w:styleId="1C2C1666E13EAE499A0A6891CA0F77FB">
    <w:name w:val="1C2C1666E13EAE499A0A6891CA0F77FB"/>
    <w:rsid w:val="00246A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6974526A9DC4BA8E364B7842A23AB">
    <w:name w:val="4536974526A9DC4BA8E364B7842A23AB"/>
  </w:style>
  <w:style w:type="paragraph" w:customStyle="1" w:styleId="F07A56897AA5274DA9D68B8470931316">
    <w:name w:val="F07A56897AA5274DA9D68B8470931316"/>
  </w:style>
  <w:style w:type="paragraph" w:customStyle="1" w:styleId="7D61CD00D772FA4688B54458F2501FCF">
    <w:name w:val="7D61CD00D772FA4688B54458F2501FCF"/>
  </w:style>
  <w:style w:type="paragraph" w:customStyle="1" w:styleId="D8466AE8425F544FBA53A467779460C5">
    <w:name w:val="D8466AE8425F544FBA53A467779460C5"/>
  </w:style>
  <w:style w:type="paragraph" w:customStyle="1" w:styleId="84547755CCC441499DF7E98075273723">
    <w:name w:val="84547755CCC441499DF7E98075273723"/>
  </w:style>
  <w:style w:type="paragraph" w:customStyle="1" w:styleId="B190F3D2A8F7B84A86AD5A869AB2A625">
    <w:name w:val="B190F3D2A8F7B84A86AD5A869AB2A625"/>
  </w:style>
  <w:style w:type="paragraph" w:customStyle="1" w:styleId="0FAFA0EB2B52FF40A00143D7A81997CF">
    <w:name w:val="0FAFA0EB2B52FF40A00143D7A81997CF"/>
  </w:style>
  <w:style w:type="paragraph" w:customStyle="1" w:styleId="3F32E32462B46C4FB0693FEFF1649F5F">
    <w:name w:val="3F32E32462B46C4FB0693FEFF1649F5F"/>
  </w:style>
  <w:style w:type="paragraph" w:customStyle="1" w:styleId="86A01CCA78C05D4897F4D97175FA2556">
    <w:name w:val="86A01CCA78C05D4897F4D97175FA2556"/>
  </w:style>
  <w:style w:type="paragraph" w:customStyle="1" w:styleId="E5B6DC66D2D5334B8FE6E22D8E3C86C4">
    <w:name w:val="E5B6DC66D2D5334B8FE6E22D8E3C86C4"/>
  </w:style>
  <w:style w:type="paragraph" w:customStyle="1" w:styleId="E1C169E4DFF5344887EA27BA5431CC61">
    <w:name w:val="E1C169E4DFF5344887EA27BA5431CC61"/>
  </w:style>
  <w:style w:type="paragraph" w:styleId="BodyText">
    <w:name w:val="Body Text"/>
    <w:basedOn w:val="Normal"/>
    <w:link w:val="BodyTextChar"/>
    <w:rsid w:val="00246AC3"/>
    <w:pPr>
      <w:spacing w:after="200"/>
    </w:pPr>
    <w:rPr>
      <w:rFonts w:eastAsiaTheme="minorHAnsi"/>
      <w:sz w:val="20"/>
      <w:szCs w:val="22"/>
      <w:lang w:eastAsia="en-US"/>
    </w:rPr>
  </w:style>
  <w:style w:type="character" w:customStyle="1" w:styleId="BodyTextChar">
    <w:name w:val="Body Text Char"/>
    <w:basedOn w:val="DefaultParagraphFont"/>
    <w:link w:val="BodyText"/>
    <w:rsid w:val="00246AC3"/>
    <w:rPr>
      <w:rFonts w:eastAsiaTheme="minorHAnsi"/>
      <w:sz w:val="20"/>
      <w:szCs w:val="22"/>
      <w:lang w:eastAsia="en-US"/>
    </w:rPr>
  </w:style>
  <w:style w:type="paragraph" w:customStyle="1" w:styleId="9446E45C8351A34AB9BAB9F767FE404E">
    <w:name w:val="9446E45C8351A34AB9BAB9F767FE404E"/>
  </w:style>
  <w:style w:type="paragraph" w:customStyle="1" w:styleId="0D46A5C8D457CF48ADDFDE64C24148F4">
    <w:name w:val="0D46A5C8D457CF48ADDFDE64C24148F4"/>
    <w:rsid w:val="00EE79A4"/>
  </w:style>
  <w:style w:type="paragraph" w:customStyle="1" w:styleId="103A6519F226A641A64012FDAE2C4A15">
    <w:name w:val="103A6519F226A641A64012FDAE2C4A15"/>
    <w:rsid w:val="00EE79A4"/>
  </w:style>
  <w:style w:type="paragraph" w:customStyle="1" w:styleId="4E6DD06BABC6884BBEBF2CD01C4F97E0">
    <w:name w:val="4E6DD06BABC6884BBEBF2CD01C4F97E0"/>
    <w:rsid w:val="00EE79A4"/>
  </w:style>
  <w:style w:type="paragraph" w:customStyle="1" w:styleId="071856D9C7D79B42850FB1BB12FCF751">
    <w:name w:val="071856D9C7D79B42850FB1BB12FCF751"/>
    <w:rsid w:val="00EE79A4"/>
  </w:style>
  <w:style w:type="paragraph" w:customStyle="1" w:styleId="B469903AEF7B0748964B61E39856A7C6">
    <w:name w:val="B469903AEF7B0748964B61E39856A7C6"/>
    <w:rsid w:val="00EE79A4"/>
  </w:style>
  <w:style w:type="paragraph" w:customStyle="1" w:styleId="3CC7053FE3B2E347B4AC367C6B23FC8B">
    <w:name w:val="3CC7053FE3B2E347B4AC367C6B23FC8B"/>
    <w:rsid w:val="00EE79A4"/>
  </w:style>
  <w:style w:type="paragraph" w:customStyle="1" w:styleId="4DE81B16BFF5684982FC8F5F2F421EC1">
    <w:name w:val="4DE81B16BFF5684982FC8F5F2F421EC1"/>
    <w:rsid w:val="00EE79A4"/>
  </w:style>
  <w:style w:type="paragraph" w:customStyle="1" w:styleId="3EE4BD5DBBDD4D4F8DB7CD24D42CEFF2">
    <w:name w:val="3EE4BD5DBBDD4D4F8DB7CD24D42CEFF2"/>
    <w:rsid w:val="00EE79A4"/>
  </w:style>
  <w:style w:type="paragraph" w:customStyle="1" w:styleId="81CE32D48B73264CBD8F6D4BE5CE077F">
    <w:name w:val="81CE32D48B73264CBD8F6D4BE5CE077F"/>
    <w:rsid w:val="00EE79A4"/>
  </w:style>
  <w:style w:type="paragraph" w:customStyle="1" w:styleId="3809D33E1A4FE24BA9AE6F79F266BA22">
    <w:name w:val="3809D33E1A4FE24BA9AE6F79F266BA22"/>
    <w:rsid w:val="00EE79A4"/>
  </w:style>
  <w:style w:type="paragraph" w:customStyle="1" w:styleId="AF9ED8249D597442B1AA286796FB228E">
    <w:name w:val="AF9ED8249D597442B1AA286796FB228E"/>
    <w:rsid w:val="00EE79A4"/>
  </w:style>
  <w:style w:type="paragraph" w:customStyle="1" w:styleId="7C326CF44781C6439F8B82D04D7958E3">
    <w:name w:val="7C326CF44781C6439F8B82D04D7958E3"/>
    <w:rsid w:val="00EE79A4"/>
  </w:style>
  <w:style w:type="paragraph" w:customStyle="1" w:styleId="12802B41873D34489A19A004A95D7845">
    <w:name w:val="12802B41873D34489A19A004A95D7845"/>
    <w:rsid w:val="00EE79A4"/>
  </w:style>
  <w:style w:type="paragraph" w:customStyle="1" w:styleId="6EC42FAD0ED121428114FF8212DB50E7">
    <w:name w:val="6EC42FAD0ED121428114FF8212DB50E7"/>
    <w:rsid w:val="00EE79A4"/>
  </w:style>
  <w:style w:type="paragraph" w:customStyle="1" w:styleId="14DDF02ACAF26F469018EF6A4A3C5372">
    <w:name w:val="14DDF02ACAF26F469018EF6A4A3C5372"/>
    <w:rsid w:val="00EE79A4"/>
  </w:style>
  <w:style w:type="paragraph" w:customStyle="1" w:styleId="1C2C1666E13EAE499A0A6891CA0F77FB">
    <w:name w:val="1C2C1666E13EAE499A0A6891CA0F77FB"/>
    <w:rsid w:val="0024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ゴシック"/>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C713E-0174-144C-9B48-7CFB3ECC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348</TotalTime>
  <Pages>2</Pages>
  <Words>276</Words>
  <Characters>1717</Characters>
  <Application>Microsoft Macintosh Word</Application>
  <DocSecurity>0</DocSecurity>
  <Lines>24</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1977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Hunter</dc:creator>
  <cp:keywords/>
  <dc:description/>
  <cp:lastModifiedBy>Michael Hunter</cp:lastModifiedBy>
  <cp:revision>26</cp:revision>
  <cp:lastPrinted>2016-06-02T17:02:00Z</cp:lastPrinted>
  <dcterms:created xsi:type="dcterms:W3CDTF">2015-06-15T18:48:00Z</dcterms:created>
  <dcterms:modified xsi:type="dcterms:W3CDTF">2016-06-03T16:42:00Z</dcterms:modified>
  <cp:category/>
</cp:coreProperties>
</file>